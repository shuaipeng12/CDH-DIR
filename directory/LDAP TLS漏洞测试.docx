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21935B" w14:textId="77777777" w:rsidR="005E4C88" w:rsidRDefault="00686B85" w:rsidP="00D9176B">
      <w:pPr>
        <w:tabs>
          <w:tab w:val="left" w:pos="5160"/>
        </w:tabs>
      </w:pPr>
      <w:r>
        <w:rPr>
          <w:noProof/>
          <w:color w:val="B4B4B4" w:themeColor="accent6" w:themeTint="99"/>
          <w:sz w:val="18"/>
          <w:szCs w:val="18"/>
        </w:rPr>
        <w:drawing>
          <wp:anchor distT="0" distB="0" distL="114300" distR="114300" simplePos="0" relativeHeight="251669504" behindDoc="0" locked="0" layoutInCell="1" allowOverlap="1" wp14:anchorId="326B0F8B" wp14:editId="50401280">
            <wp:simplePos x="0" y="0"/>
            <wp:positionH relativeFrom="column">
              <wp:posOffset>0</wp:posOffset>
            </wp:positionH>
            <wp:positionV relativeFrom="paragraph">
              <wp:posOffset>2677160</wp:posOffset>
            </wp:positionV>
            <wp:extent cx="2739390" cy="33401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oudera-Oran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56BC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128B85" wp14:editId="737F510B">
                <wp:simplePos x="0" y="0"/>
                <wp:positionH relativeFrom="margin">
                  <wp:posOffset>635</wp:posOffset>
                </wp:positionH>
                <wp:positionV relativeFrom="paragraph">
                  <wp:posOffset>3296285</wp:posOffset>
                </wp:positionV>
                <wp:extent cx="2743200" cy="0"/>
                <wp:effectExtent l="0" t="12700" r="12700" b="127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991C9BE" id="Straight Connector 1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.05pt,259.55pt" to="216.05pt,25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" strokecolor="#b4b4b4 [1945]" strokeweight="1.5pt">
                <v:stroke joinstyle="miter"/>
                <w10:wrap anchorx="margin"/>
              </v:line>
            </w:pict>
          </mc:Fallback>
        </mc:AlternateContent>
      </w:r>
      <w:r w:rsidR="00403E6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550A21" wp14:editId="37728D00">
                <wp:simplePos x="0" y="0"/>
                <wp:positionH relativeFrom="margin">
                  <wp:posOffset>0</wp:posOffset>
                </wp:positionH>
                <wp:positionV relativeFrom="margin">
                  <wp:posOffset>3246120</wp:posOffset>
                </wp:positionV>
                <wp:extent cx="5943600" cy="11684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6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C46C47" w14:textId="60572ACB" w:rsidR="00997E95" w:rsidRPr="009E0AE0" w:rsidRDefault="00CC24A0" w:rsidP="009E0AE0">
                            <w:pPr>
                              <w:pStyle w:val="af7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lang w:eastAsia="zh-CN"/>
                              </w:rPr>
                              <w:t>LDAP TLS</w:t>
                            </w:r>
                            <w:r>
                              <w:rPr>
                                <w:lang w:eastAsia="zh-CN"/>
                              </w:rPr>
                              <w:t>漏洞</w:t>
                            </w:r>
                            <w:r>
                              <w:rPr>
                                <w:rFonts w:hint="eastAsia"/>
                                <w:lang w:eastAsia="zh-CN"/>
                              </w:rPr>
                              <w:t>测试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550A21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0;margin-top:255.6pt;width:468pt;height:92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" fillcolor="white [3201]" stroked="f" strokeweight=".5pt">
                <v:textbox style="mso-fit-shape-to-text:t" inset="0,0,0,0">
                  <w:txbxContent>
                    <w:p w14:paraId="10C46C47" w14:textId="60572ACB" w:rsidR="00997E95" w:rsidRPr="009E0AE0" w:rsidRDefault="00CC24A0" w:rsidP="009E0AE0">
                      <w:pPr>
                        <w:pStyle w:val="af7"/>
                        <w:rPr>
                          <w:lang w:eastAsia="zh-CN"/>
                        </w:rPr>
                      </w:pPr>
                      <w:r>
                        <w:rPr>
                          <w:lang w:eastAsia="zh-CN"/>
                        </w:rPr>
                        <w:t>LDAP TLS</w:t>
                      </w:r>
                      <w:r>
                        <w:rPr>
                          <w:lang w:eastAsia="zh-CN"/>
                        </w:rPr>
                        <w:t>漏洞</w:t>
                      </w:r>
                      <w:r>
                        <w:rPr>
                          <w:rFonts w:hint="eastAsia"/>
                          <w:lang w:eastAsia="zh-CN"/>
                        </w:rPr>
                        <w:t>测试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997E9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097F9F7" wp14:editId="215D3EB7">
                <wp:simplePos x="0" y="0"/>
                <wp:positionH relativeFrom="margin">
                  <wp:posOffset>0</wp:posOffset>
                </wp:positionH>
                <wp:positionV relativeFrom="margin">
                  <wp:align>bottom</wp:align>
                </wp:positionV>
                <wp:extent cx="5943600" cy="1168400"/>
                <wp:effectExtent l="0" t="0" r="0" b="3175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116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33DB70" w14:textId="0BBE01C3" w:rsidR="00997E95" w:rsidRDefault="00DE1104" w:rsidP="00997E95">
                            <w:pPr>
                              <w:rPr>
                                <w:rFonts w:ascii="Roboto" w:hAnsi="Roboto"/>
                                <w:color w:val="305868" w:themeColor="text1"/>
                                <w:lang w:eastAsia="zh-CN"/>
                              </w:rPr>
                            </w:pPr>
                            <w:r>
                              <w:rPr>
                                <w:rFonts w:ascii="Roboto" w:hAnsi="Roboto" w:hint="eastAsia"/>
                                <w:color w:val="305868" w:themeColor="text1"/>
                                <w:lang w:eastAsia="zh-CN"/>
                              </w:rPr>
                              <w:t>帅鹏</w:t>
                            </w:r>
                          </w:p>
                          <w:p w14:paraId="39760FE2" w14:textId="79806213" w:rsidR="00AD6660" w:rsidRPr="00D9176B" w:rsidRDefault="00D9176B" w:rsidP="00D9176B">
                            <w:pPr>
                              <w:rPr>
                                <w:rFonts w:ascii="Roboto" w:hAnsi="Roboto"/>
                                <w:color w:val="305868" w:themeColor="text1"/>
                              </w:rPr>
                            </w:pPr>
                            <w:r>
                              <w:rPr>
                                <w:rFonts w:ascii="Roboto" w:hAnsi="Roboto"/>
                                <w:color w:val="305868" w:themeColor="text1"/>
                              </w:rPr>
                              <w:t xml:space="preserve">Version 1.0.0, </w:t>
                            </w:r>
                            <w:r w:rsidR="0028567B">
                              <w:rPr>
                                <w:rFonts w:ascii="Roboto" w:hAnsi="Roboto"/>
                                <w:color w:val="305868" w:themeColor="text1"/>
                              </w:rPr>
                              <w:t>April</w:t>
                            </w:r>
                            <w:r w:rsidRPr="00E7314D">
                              <w:rPr>
                                <w:rFonts w:ascii="Roboto" w:hAnsi="Roboto"/>
                                <w:color w:val="305868" w:themeColor="text1"/>
                              </w:rPr>
                              <w:t xml:space="preserve"> </w:t>
                            </w:r>
                            <w:r w:rsidR="0028567B">
                              <w:rPr>
                                <w:rFonts w:ascii="Roboto" w:hAnsi="Roboto"/>
                                <w:color w:val="305868" w:themeColor="text1"/>
                              </w:rPr>
                              <w:t>5</w:t>
                            </w:r>
                            <w:r w:rsidRPr="00E7314D">
                              <w:rPr>
                                <w:rFonts w:ascii="Roboto" w:hAnsi="Roboto"/>
                                <w:color w:val="305868" w:themeColor="text1"/>
                              </w:rPr>
                              <w:t>, 20</w:t>
                            </w:r>
                            <w:r>
                              <w:rPr>
                                <w:rFonts w:ascii="Roboto" w:hAnsi="Roboto"/>
                                <w:color w:val="305868" w:themeColor="text1"/>
                              </w:rPr>
                              <w:t>2</w:t>
                            </w:r>
                            <w:r w:rsidR="00DE1104">
                              <w:rPr>
                                <w:rFonts w:ascii="Roboto" w:hAnsi="Roboto"/>
                                <w:color w:val="305868" w:themeColor="text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7F9F7" id="Text Box 20" o:spid="_x0000_s1027" type="#_x0000_t202" style="position:absolute;margin-left:0;margin-top:0;width:468pt;height:92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" fillcolor="white [3201]" stroked="f" strokeweight=".5pt">
                <v:textbox style="mso-fit-shape-to-text:t" inset="0,0,0,0">
                  <w:txbxContent>
                    <w:p w14:paraId="2D33DB70" w14:textId="0BBE01C3" w:rsidR="00997E95" w:rsidRDefault="00DE1104" w:rsidP="00997E95">
                      <w:pPr>
                        <w:rPr>
                          <w:rFonts w:ascii="Roboto" w:hAnsi="Roboto"/>
                          <w:color w:val="305868" w:themeColor="text1"/>
                          <w:lang w:eastAsia="zh-CN"/>
                        </w:rPr>
                      </w:pPr>
                      <w:r>
                        <w:rPr>
                          <w:rFonts w:ascii="Roboto" w:hAnsi="Roboto" w:hint="eastAsia"/>
                          <w:color w:val="305868" w:themeColor="text1"/>
                          <w:lang w:eastAsia="zh-CN"/>
                        </w:rPr>
                        <w:t>帅鹏</w:t>
                      </w:r>
                    </w:p>
                    <w:p w14:paraId="39760FE2" w14:textId="79806213" w:rsidR="00AD6660" w:rsidRPr="00D9176B" w:rsidRDefault="00D9176B" w:rsidP="00D9176B">
                      <w:pPr>
                        <w:rPr>
                          <w:rFonts w:ascii="Roboto" w:hAnsi="Roboto"/>
                          <w:color w:val="305868" w:themeColor="text1"/>
                        </w:rPr>
                      </w:pPr>
                      <w:r>
                        <w:rPr>
                          <w:rFonts w:ascii="Roboto" w:hAnsi="Roboto"/>
                          <w:color w:val="305868" w:themeColor="text1"/>
                        </w:rPr>
                        <w:t xml:space="preserve">Version 1.0.0, </w:t>
                      </w:r>
                      <w:r w:rsidR="0028567B">
                        <w:rPr>
                          <w:rFonts w:ascii="Roboto" w:hAnsi="Roboto"/>
                          <w:color w:val="305868" w:themeColor="text1"/>
                        </w:rPr>
                        <w:t>April</w:t>
                      </w:r>
                      <w:r w:rsidRPr="00E7314D">
                        <w:rPr>
                          <w:rFonts w:ascii="Roboto" w:hAnsi="Roboto"/>
                          <w:color w:val="305868" w:themeColor="text1"/>
                        </w:rPr>
                        <w:t xml:space="preserve"> </w:t>
                      </w:r>
                      <w:r w:rsidR="0028567B">
                        <w:rPr>
                          <w:rFonts w:ascii="Roboto" w:hAnsi="Roboto"/>
                          <w:color w:val="305868" w:themeColor="text1"/>
                        </w:rPr>
                        <w:t>5</w:t>
                      </w:r>
                      <w:r w:rsidRPr="00E7314D">
                        <w:rPr>
                          <w:rFonts w:ascii="Roboto" w:hAnsi="Roboto"/>
                          <w:color w:val="305868" w:themeColor="text1"/>
                        </w:rPr>
                        <w:t>, 20</w:t>
                      </w:r>
                      <w:r>
                        <w:rPr>
                          <w:rFonts w:ascii="Roboto" w:hAnsi="Roboto"/>
                          <w:color w:val="305868" w:themeColor="text1"/>
                        </w:rPr>
                        <w:t>2</w:t>
                      </w:r>
                      <w:r w:rsidR="00DE1104">
                        <w:rPr>
                          <w:rFonts w:ascii="Roboto" w:hAnsi="Roboto"/>
                          <w:color w:val="305868" w:themeColor="text1"/>
                        </w:rPr>
                        <w:t>3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661ECFE4" w14:textId="77777777" w:rsidR="005E4C88" w:rsidRDefault="005E4C88" w:rsidP="00D9176B">
      <w:pPr>
        <w:tabs>
          <w:tab w:val="left" w:pos="5160"/>
        </w:tabs>
      </w:pPr>
    </w:p>
    <w:p w14:paraId="471A42C2" w14:textId="77777777" w:rsidR="005E4C88" w:rsidRDefault="005E4C88" w:rsidP="005E4C88">
      <w:pPr>
        <w:tabs>
          <w:tab w:val="left" w:pos="6637"/>
        </w:tabs>
      </w:pPr>
      <w:r>
        <w:tab/>
      </w:r>
    </w:p>
    <w:p w14:paraId="1D3EA3F7" w14:textId="112DBE8F" w:rsidR="009E0AE0" w:rsidRDefault="00997E95" w:rsidP="00DE1104">
      <w:pPr>
        <w:tabs>
          <w:tab w:val="left" w:pos="5160"/>
        </w:tabs>
      </w:pPr>
      <w:r w:rsidRPr="005E4C88">
        <w:br w:type="page"/>
      </w:r>
    </w:p>
    <w:p w14:paraId="07250630" w14:textId="52B7AC45" w:rsidR="00D9176B" w:rsidRDefault="00E100F1" w:rsidP="00E100F1">
      <w:pPr>
        <w:pStyle w:val="1"/>
        <w:rPr>
          <w:lang w:eastAsia="zh-CN"/>
        </w:rPr>
      </w:pPr>
      <w:r>
        <w:rPr>
          <w:rFonts w:hint="eastAsia"/>
          <w:lang w:eastAsia="zh-CN"/>
        </w:rPr>
        <w:lastRenderedPageBreak/>
        <w:t>文档编写目的</w:t>
      </w:r>
    </w:p>
    <w:p w14:paraId="6B58C3FB" w14:textId="46C31074" w:rsidR="00EE45D1" w:rsidRDefault="00EE45D1" w:rsidP="00EE45D1">
      <w:pPr>
        <w:rPr>
          <w:lang w:eastAsia="zh-CN"/>
        </w:rPr>
      </w:pPr>
      <w:r>
        <w:rPr>
          <w:rFonts w:hint="eastAsia"/>
          <w:lang w:eastAsia="zh-CN"/>
        </w:rPr>
        <w:t>本文主要介绍在已部署的</w:t>
      </w:r>
      <w:r>
        <w:rPr>
          <w:rFonts w:hint="eastAsia"/>
          <w:lang w:eastAsia="zh-CN"/>
        </w:rPr>
        <w:t>OpenLDAP</w:t>
      </w:r>
      <w:r>
        <w:rPr>
          <w:rFonts w:hint="eastAsia"/>
          <w:lang w:eastAsia="zh-CN"/>
        </w:rPr>
        <w:t>基础上如何</w:t>
      </w:r>
      <w:r w:rsidR="008A3551">
        <w:rPr>
          <w:rFonts w:hint="eastAsia"/>
          <w:lang w:eastAsia="zh-CN"/>
        </w:rPr>
        <w:t>测试</w:t>
      </w:r>
      <w:r>
        <w:rPr>
          <w:rFonts w:hint="eastAsia"/>
          <w:lang w:eastAsia="zh-CN"/>
        </w:rPr>
        <w:t>TLS</w:t>
      </w:r>
      <w:r w:rsidR="008A3551">
        <w:rPr>
          <w:rFonts w:hint="eastAsia"/>
          <w:lang w:eastAsia="zh-CN"/>
        </w:rPr>
        <w:t>1</w:t>
      </w:r>
      <w:r w:rsidR="008A3551">
        <w:rPr>
          <w:lang w:eastAsia="zh-CN"/>
        </w:rPr>
        <w:t>.0</w:t>
      </w:r>
      <w:r w:rsidR="008A3551">
        <w:rPr>
          <w:rFonts w:hint="eastAsia"/>
          <w:lang w:eastAsia="zh-CN"/>
        </w:rPr>
        <w:t>、</w:t>
      </w:r>
      <w:r w:rsidR="008A3551">
        <w:rPr>
          <w:lang w:eastAsia="zh-CN"/>
        </w:rPr>
        <w:t>TLS1.1</w:t>
      </w:r>
      <w:r w:rsidR="008A3551">
        <w:rPr>
          <w:rFonts w:hint="eastAsia"/>
          <w:lang w:eastAsia="zh-CN"/>
        </w:rPr>
        <w:t>的漏洞</w:t>
      </w:r>
      <w:r>
        <w:rPr>
          <w:rFonts w:hint="eastAsia"/>
          <w:lang w:eastAsia="zh-CN"/>
        </w:rPr>
        <w:t>。</w:t>
      </w:r>
    </w:p>
    <w:p w14:paraId="1FB1EC29" w14:textId="10678160" w:rsidR="00EE45D1" w:rsidRDefault="00EE45D1" w:rsidP="00EE45D1">
      <w:pPr>
        <w:rPr>
          <w:lang w:eastAsia="zh-CN"/>
        </w:rPr>
      </w:pPr>
      <w:r>
        <w:rPr>
          <w:lang w:eastAsia="zh-CN"/>
        </w:rPr>
        <w:tab/>
      </w:r>
    </w:p>
    <w:p w14:paraId="6DDAF43F" w14:textId="05F8BD78" w:rsidR="00EE45D1" w:rsidRDefault="00EE45D1" w:rsidP="00614A71">
      <w:pPr>
        <w:pStyle w:val="af"/>
        <w:numPr>
          <w:ilvl w:val="0"/>
          <w:numId w:val="4"/>
        </w:numPr>
        <w:rPr>
          <w:lang w:eastAsia="zh-CN"/>
        </w:rPr>
      </w:pPr>
      <w:r>
        <w:rPr>
          <w:rFonts w:hint="eastAsia"/>
          <w:lang w:eastAsia="zh-CN"/>
        </w:rPr>
        <w:t>测试环境</w:t>
      </w:r>
    </w:p>
    <w:p w14:paraId="48321562" w14:textId="5C9B18D8" w:rsidR="00EE45D1" w:rsidRDefault="00EE45D1" w:rsidP="00614A71">
      <w:pPr>
        <w:pStyle w:val="af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OS</w:t>
      </w:r>
      <w:r>
        <w:rPr>
          <w:rFonts w:hint="eastAsia"/>
          <w:lang w:eastAsia="zh-CN"/>
        </w:rPr>
        <w:t>版本为：</w:t>
      </w:r>
      <w:r w:rsidRPr="00EE45D1">
        <w:rPr>
          <w:lang w:eastAsia="zh-CN"/>
        </w:rPr>
        <w:t xml:space="preserve">Red Hat Enterprise 7.6 </w:t>
      </w:r>
    </w:p>
    <w:p w14:paraId="0122E2DD" w14:textId="4514F661" w:rsidR="00EE45D1" w:rsidRDefault="00EE45D1" w:rsidP="00614A71">
      <w:pPr>
        <w:pStyle w:val="af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OpenLDAP</w:t>
      </w:r>
      <w:r>
        <w:rPr>
          <w:rFonts w:hint="eastAsia"/>
          <w:lang w:eastAsia="zh-CN"/>
        </w:rPr>
        <w:t>版本为：</w:t>
      </w:r>
      <w:r w:rsidRPr="00EE45D1">
        <w:rPr>
          <w:lang w:eastAsia="zh-CN"/>
        </w:rPr>
        <w:t xml:space="preserve"> 2.4.44</w:t>
      </w:r>
    </w:p>
    <w:p w14:paraId="503CADE5" w14:textId="531ADB14" w:rsidR="00EE45D1" w:rsidRDefault="00EE45D1" w:rsidP="00614A71">
      <w:pPr>
        <w:pStyle w:val="af"/>
        <w:numPr>
          <w:ilvl w:val="0"/>
          <w:numId w:val="5"/>
        </w:numPr>
        <w:rPr>
          <w:lang w:eastAsia="zh-CN"/>
        </w:rPr>
      </w:pPr>
      <w:r>
        <w:rPr>
          <w:rFonts w:hint="eastAsia"/>
          <w:lang w:eastAsia="zh-CN"/>
        </w:rPr>
        <w:t>操作用户：</w:t>
      </w:r>
      <w:r>
        <w:rPr>
          <w:rFonts w:hint="eastAsia"/>
          <w:lang w:eastAsia="zh-CN"/>
        </w:rPr>
        <w:t>root</w:t>
      </w:r>
    </w:p>
    <w:p w14:paraId="485371B2" w14:textId="42FAFBA3" w:rsidR="00EE45D1" w:rsidRDefault="00EE45D1" w:rsidP="00EE45D1">
      <w:pPr>
        <w:rPr>
          <w:lang w:eastAsia="zh-CN"/>
        </w:rPr>
      </w:pPr>
    </w:p>
    <w:p w14:paraId="7E7BF296" w14:textId="17BDC3F9" w:rsidR="00415C94" w:rsidRPr="00415C94" w:rsidRDefault="00FA5882" w:rsidP="00415C94">
      <w:pPr>
        <w:pStyle w:val="1"/>
        <w:rPr>
          <w:lang w:eastAsia="zh-CN"/>
        </w:rPr>
      </w:pPr>
      <w:r>
        <w:rPr>
          <w:rFonts w:hint="eastAsia"/>
          <w:lang w:eastAsia="zh-CN"/>
        </w:rPr>
        <w:t>禁用</w:t>
      </w:r>
      <w:r>
        <w:rPr>
          <w:lang w:eastAsia="zh-CN"/>
        </w:rPr>
        <w:t>LDAP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T</w:t>
      </w:r>
      <w:r>
        <w:rPr>
          <w:lang w:eastAsia="zh-CN"/>
        </w:rPr>
        <w:t>LS</w:t>
      </w:r>
      <w:r>
        <w:rPr>
          <w:rFonts w:hint="eastAsia"/>
          <w:lang w:eastAsia="zh-CN"/>
        </w:rPr>
        <w:t>测试</w:t>
      </w:r>
      <w:r>
        <w:rPr>
          <w:rFonts w:hint="eastAsia"/>
          <w:lang w:eastAsia="zh-CN"/>
        </w:rPr>
        <w:t>T</w:t>
      </w:r>
      <w:r>
        <w:rPr>
          <w:lang w:eastAsia="zh-CN"/>
        </w:rPr>
        <w:t>LS</w:t>
      </w:r>
      <w:r>
        <w:rPr>
          <w:rFonts w:hint="eastAsia"/>
          <w:lang w:eastAsia="zh-CN"/>
        </w:rPr>
        <w:t>漏洞</w:t>
      </w:r>
    </w:p>
    <w:p w14:paraId="32E3732F" w14:textId="7AA4C23E" w:rsidR="00EE45D1" w:rsidRDefault="00FA5882" w:rsidP="00EE45D1">
      <w:pPr>
        <w:rPr>
          <w:lang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eastAsia="zh-CN"/>
        </w:rPr>
        <w:t>sla</w:t>
      </w:r>
      <w:r>
        <w:rPr>
          <w:lang w:eastAsia="zh-CN"/>
        </w:rPr>
        <w:t>pd.ldif</w:t>
      </w:r>
      <w:r>
        <w:rPr>
          <w:rFonts w:hint="eastAsia"/>
          <w:lang w:eastAsia="zh-CN"/>
        </w:rPr>
        <w:t>文件内容，注释掉</w:t>
      </w:r>
      <w:r>
        <w:rPr>
          <w:rFonts w:hint="eastAsia"/>
          <w:lang w:eastAsia="zh-CN"/>
        </w:rPr>
        <w:t>T</w:t>
      </w:r>
      <w:r>
        <w:rPr>
          <w:lang w:eastAsia="zh-CN"/>
        </w:rPr>
        <w:t>LS</w:t>
      </w:r>
      <w:r>
        <w:rPr>
          <w:rFonts w:hint="eastAsia"/>
          <w:lang w:eastAsia="zh-CN"/>
        </w:rPr>
        <w:t>相关的配置</w:t>
      </w:r>
    </w:p>
    <w:p w14:paraId="1DBCB9DD" w14:textId="2937932D" w:rsidR="00FA5882" w:rsidRDefault="00FA5882" w:rsidP="00EE45D1">
      <w:r>
        <w:rPr>
          <w:noProof/>
        </w:rPr>
        <w:drawing>
          <wp:inline distT="0" distB="0" distL="0" distR="0" wp14:anchorId="3357FBBF" wp14:editId="6F9B05BA">
            <wp:extent cx="5943600" cy="2610485"/>
            <wp:effectExtent l="0" t="0" r="0" b="0"/>
            <wp:docPr id="334067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675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00AF" w14:textId="737F6A67" w:rsidR="00FA5882" w:rsidRDefault="00FA5882" w:rsidP="00EE45D1">
      <w:pPr>
        <w:rPr>
          <w:lang w:eastAsia="zh-CN"/>
        </w:rPr>
      </w:pPr>
      <w:r>
        <w:rPr>
          <w:rFonts w:hint="eastAsia"/>
          <w:lang w:eastAsia="zh-CN"/>
        </w:rPr>
        <w:t>删除已有的配置，重新导入配置</w:t>
      </w:r>
    </w:p>
    <w:p w14:paraId="7AAB2D01" w14:textId="77777777" w:rsidR="00FA5882" w:rsidRPr="00D37903" w:rsidRDefault="00FA5882" w:rsidP="00FA5882">
      <w:pPr>
        <w:pStyle w:val="CodeBlock"/>
      </w:pPr>
      <w:r w:rsidRPr="00D37903">
        <w:t>rm -rf /etc/openldap/slapd.d/*</w:t>
      </w:r>
    </w:p>
    <w:p w14:paraId="13EA7F0B" w14:textId="20A7FC04" w:rsidR="00FA5882" w:rsidRDefault="00FA5882" w:rsidP="00FA5882">
      <w:pPr>
        <w:pStyle w:val="CodeBlock"/>
      </w:pPr>
      <w:r w:rsidRPr="00D37903">
        <w:t xml:space="preserve">slapadd -F /etc/openldap/slapd.d -n 0 -l </w:t>
      </w:r>
      <w:r w:rsidRPr="005537AE">
        <w:t>/</w:t>
      </w:r>
      <w:r>
        <w:rPr>
          <w:rFonts w:hint="eastAsia"/>
          <w:lang w:eastAsia="zh-CN"/>
        </w:rPr>
        <w:t>root</w:t>
      </w:r>
      <w:r>
        <w:t>/openldap/</w:t>
      </w:r>
      <w:r w:rsidRPr="00D37903">
        <w:t>slapd.ldif</w:t>
      </w:r>
    </w:p>
    <w:p w14:paraId="26189041" w14:textId="77777777" w:rsidR="00FA5882" w:rsidRDefault="00FA5882" w:rsidP="00FA5882">
      <w:pPr>
        <w:pStyle w:val="CodeBlock"/>
        <w:rPr>
          <w:lang w:eastAsia="zh-CN"/>
        </w:rPr>
      </w:pPr>
      <w:r w:rsidRPr="00D37903">
        <w:rPr>
          <w:rFonts w:hint="eastAsia"/>
        </w:rPr>
        <w:lastRenderedPageBreak/>
        <w:t>sla</w:t>
      </w:r>
      <w:r w:rsidRPr="00D37903">
        <w:t>ptest -u -F /etc/openldap/slapd.d</w:t>
      </w:r>
    </w:p>
    <w:p w14:paraId="7A21D5D2" w14:textId="1E1C322A" w:rsidR="00FA5882" w:rsidRDefault="005672C2" w:rsidP="00EE45D1">
      <w:r>
        <w:rPr>
          <w:noProof/>
        </w:rPr>
        <w:drawing>
          <wp:inline distT="0" distB="0" distL="0" distR="0" wp14:anchorId="3ABD310D" wp14:editId="718E96B1">
            <wp:extent cx="5943600" cy="1146810"/>
            <wp:effectExtent l="0" t="0" r="0" b="0"/>
            <wp:docPr id="881537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37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5A79" w14:textId="77777777" w:rsidR="005672C2" w:rsidRPr="00D11A33" w:rsidRDefault="005672C2" w:rsidP="005672C2">
      <w:pPr>
        <w:rPr>
          <w:color w:val="FF0000"/>
          <w:lang w:eastAsia="zh-CN"/>
        </w:rPr>
      </w:pPr>
      <w:r>
        <w:rPr>
          <w:rFonts w:hint="eastAsia"/>
          <w:lang w:eastAsia="zh-CN"/>
        </w:rPr>
        <w:t>修改配置文件的属主，然后重启</w:t>
      </w:r>
      <w:r>
        <w:rPr>
          <w:rFonts w:hint="eastAsia"/>
          <w:lang w:eastAsia="zh-CN"/>
        </w:rPr>
        <w:t>slapd</w:t>
      </w:r>
      <w:r>
        <w:rPr>
          <w:rFonts w:hint="eastAsia"/>
          <w:lang w:eastAsia="zh-CN"/>
        </w:rPr>
        <w:t>服务</w:t>
      </w:r>
    </w:p>
    <w:p w14:paraId="08C7ED02" w14:textId="77777777" w:rsidR="005672C2" w:rsidRDefault="005672C2" w:rsidP="005672C2">
      <w:pPr>
        <w:pStyle w:val="CodeBlock"/>
      </w:pPr>
      <w:r w:rsidRPr="00D37903">
        <w:rPr>
          <w:rFonts w:hint="eastAsia"/>
        </w:rPr>
        <w:t>chow</w:t>
      </w:r>
      <w:r w:rsidRPr="00D37903">
        <w:t>n -R ldap. /etc/openldap/slapd.d/</w:t>
      </w:r>
    </w:p>
    <w:p w14:paraId="78DC1F1E" w14:textId="77777777" w:rsidR="005672C2" w:rsidRDefault="005672C2" w:rsidP="005672C2">
      <w:pPr>
        <w:pStyle w:val="CodeBlock"/>
        <w:rPr>
          <w:lang w:eastAsia="zh-CN"/>
        </w:rPr>
      </w:pPr>
      <w:r>
        <w:rPr>
          <w:rFonts w:hint="eastAsia"/>
          <w:lang w:eastAsia="zh-CN"/>
        </w:rPr>
        <w:t>l</w:t>
      </w:r>
      <w:r>
        <w:rPr>
          <w:lang w:eastAsia="zh-CN"/>
        </w:rPr>
        <w:t>l /etc/openldap/slapd.d/</w:t>
      </w:r>
    </w:p>
    <w:p w14:paraId="2FA2C759" w14:textId="77777777" w:rsidR="005672C2" w:rsidRDefault="005672C2" w:rsidP="005672C2">
      <w:pPr>
        <w:pStyle w:val="CodeBlock"/>
        <w:rPr>
          <w:lang w:eastAsia="zh-CN"/>
        </w:rPr>
      </w:pPr>
      <w:r>
        <w:rPr>
          <w:rFonts w:hint="eastAsia"/>
          <w:lang w:eastAsia="zh-CN"/>
        </w:rPr>
        <w:t>systemc</w:t>
      </w:r>
      <w:r>
        <w:rPr>
          <w:lang w:eastAsia="zh-CN"/>
        </w:rPr>
        <w:t>tl restart slapd</w:t>
      </w:r>
    </w:p>
    <w:p w14:paraId="12C66824" w14:textId="77777777" w:rsidR="005672C2" w:rsidRPr="00D37903" w:rsidRDefault="005672C2" w:rsidP="005672C2">
      <w:pPr>
        <w:pStyle w:val="CodeBlock"/>
      </w:pPr>
      <w:r w:rsidRPr="003419EB">
        <w:t>systemctl status slapd</w:t>
      </w:r>
    </w:p>
    <w:p w14:paraId="1C59ACBD" w14:textId="0CFA13E4" w:rsidR="00EE45D1" w:rsidRDefault="005672C2" w:rsidP="00EE45D1">
      <w:pPr>
        <w:rPr>
          <w:lang w:eastAsia="zh-CN"/>
        </w:rPr>
      </w:pPr>
      <w:r>
        <w:rPr>
          <w:noProof/>
        </w:rPr>
        <w:drawing>
          <wp:inline distT="0" distB="0" distL="0" distR="0" wp14:anchorId="6A71C41E" wp14:editId="10803A92">
            <wp:extent cx="5943600" cy="2421255"/>
            <wp:effectExtent l="0" t="0" r="0" b="0"/>
            <wp:docPr id="1009764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645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D08A" w14:textId="35D5115A" w:rsidR="005672C2" w:rsidRDefault="005672C2" w:rsidP="00EE45D1">
      <w:pPr>
        <w:rPr>
          <w:lang w:eastAsia="zh-CN"/>
        </w:rPr>
      </w:pPr>
      <w:r>
        <w:rPr>
          <w:rFonts w:hint="eastAsia"/>
          <w:lang w:eastAsia="zh-CN"/>
        </w:rPr>
        <w:t>确认</w:t>
      </w:r>
      <w:r>
        <w:rPr>
          <w:rFonts w:hint="eastAsia"/>
          <w:lang w:eastAsia="zh-CN"/>
        </w:rPr>
        <w:t>L</w:t>
      </w:r>
      <w:r>
        <w:rPr>
          <w:lang w:eastAsia="zh-CN"/>
        </w:rPr>
        <w:t>DAP</w:t>
      </w:r>
      <w:r>
        <w:rPr>
          <w:rFonts w:hint="eastAsia"/>
          <w:lang w:eastAsia="zh-CN"/>
        </w:rPr>
        <w:t>已经禁用了</w:t>
      </w:r>
      <w:r>
        <w:rPr>
          <w:rFonts w:hint="eastAsia"/>
          <w:lang w:eastAsia="zh-CN"/>
        </w:rPr>
        <w:t>T</w:t>
      </w:r>
      <w:r>
        <w:rPr>
          <w:lang w:eastAsia="zh-CN"/>
        </w:rPr>
        <w:t>LS</w:t>
      </w:r>
    </w:p>
    <w:p w14:paraId="4A078BF7" w14:textId="15128666" w:rsidR="005672C2" w:rsidRDefault="005672C2" w:rsidP="00EE45D1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2BAACEF" wp14:editId="15EC84AD">
            <wp:extent cx="5943600" cy="2146300"/>
            <wp:effectExtent l="0" t="0" r="0" b="6350"/>
            <wp:docPr id="500554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547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5CCD" w14:textId="18DC4311" w:rsidR="004E453F" w:rsidRDefault="005672C2" w:rsidP="00EE45D1">
      <w:pPr>
        <w:rPr>
          <w:lang w:eastAsia="zh-CN"/>
        </w:rPr>
      </w:pPr>
      <w:r>
        <w:rPr>
          <w:noProof/>
        </w:rPr>
        <w:drawing>
          <wp:inline distT="0" distB="0" distL="0" distR="0" wp14:anchorId="6AABC8CD" wp14:editId="19E47C3D">
            <wp:extent cx="5943600" cy="709613"/>
            <wp:effectExtent l="0" t="0" r="0" b="0"/>
            <wp:docPr id="9113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6312" name=""/>
                    <pic:cNvPicPr/>
                  </pic:nvPicPr>
                  <pic:blipFill rotWithShape="1">
                    <a:blip r:embed="rId13"/>
                    <a:srcRect b="49503"/>
                    <a:stretch/>
                  </pic:blipFill>
                  <pic:spPr bwMode="auto">
                    <a:xfrm>
                      <a:off x="0" y="0"/>
                      <a:ext cx="5943600" cy="70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A59DB" w14:textId="04CE4A63" w:rsidR="005672C2" w:rsidRDefault="005672C2" w:rsidP="00EE45D1">
      <w:p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Nessus</w:t>
      </w:r>
      <w:r>
        <w:rPr>
          <w:rFonts w:hint="eastAsia"/>
          <w:lang w:eastAsia="zh-CN"/>
        </w:rPr>
        <w:t>漏洞扫描工具扫描主机</w:t>
      </w:r>
    </w:p>
    <w:p w14:paraId="790871CE" w14:textId="46C69F48" w:rsidR="005672C2" w:rsidRDefault="008F40EA" w:rsidP="00EE45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CAB237" wp14:editId="414A418D">
            <wp:extent cx="5943600" cy="3091815"/>
            <wp:effectExtent l="0" t="0" r="0" b="0"/>
            <wp:docPr id="174706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69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0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CC5939" wp14:editId="4F79C5BA">
            <wp:extent cx="5943600" cy="3091815"/>
            <wp:effectExtent l="0" t="0" r="0" b="0"/>
            <wp:docPr id="1321425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51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0EA">
        <w:rPr>
          <w:noProof/>
        </w:rPr>
        <w:t xml:space="preserve">    </w:t>
      </w:r>
      <w:r>
        <w:rPr>
          <w:noProof/>
        </w:rPr>
        <w:lastRenderedPageBreak/>
        <w:drawing>
          <wp:inline distT="0" distB="0" distL="0" distR="0" wp14:anchorId="26259C16" wp14:editId="30AFCB6A">
            <wp:extent cx="5943600" cy="3091815"/>
            <wp:effectExtent l="0" t="0" r="0" b="0"/>
            <wp:docPr id="20964948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94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0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E5A744" wp14:editId="4CCE0670">
            <wp:extent cx="5943600" cy="3091815"/>
            <wp:effectExtent l="0" t="0" r="0" b="0"/>
            <wp:docPr id="109144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42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0EA"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00E82E6B" wp14:editId="1B90E920">
            <wp:extent cx="5943600" cy="3091815"/>
            <wp:effectExtent l="0" t="0" r="0" b="0"/>
            <wp:docPr id="2083486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865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5B37" w14:textId="49A00127" w:rsidR="008F40EA" w:rsidRDefault="008F40EA" w:rsidP="00EE45D1">
      <w:pPr>
        <w:rPr>
          <w:noProof/>
          <w:lang w:eastAsia="zh-CN"/>
        </w:rPr>
      </w:pPr>
      <w:r>
        <w:rPr>
          <w:rFonts w:hint="eastAsia"/>
          <w:noProof/>
          <w:lang w:eastAsia="zh-CN"/>
        </w:rPr>
        <w:t>当前</w:t>
      </w:r>
      <w:r>
        <w:rPr>
          <w:rFonts w:hint="eastAsia"/>
          <w:noProof/>
          <w:lang w:eastAsia="zh-CN"/>
        </w:rPr>
        <w:t>L</w:t>
      </w:r>
      <w:r>
        <w:rPr>
          <w:noProof/>
          <w:lang w:eastAsia="zh-CN"/>
        </w:rPr>
        <w:t>DAP</w:t>
      </w:r>
      <w:r>
        <w:rPr>
          <w:rFonts w:hint="eastAsia"/>
          <w:noProof/>
          <w:lang w:eastAsia="zh-CN"/>
        </w:rPr>
        <w:t>没有启用</w:t>
      </w:r>
      <w:r>
        <w:rPr>
          <w:rFonts w:hint="eastAsia"/>
          <w:noProof/>
          <w:lang w:eastAsia="zh-CN"/>
        </w:rPr>
        <w:t>T</w:t>
      </w:r>
      <w:r>
        <w:rPr>
          <w:noProof/>
          <w:lang w:eastAsia="zh-CN"/>
        </w:rPr>
        <w:t>LS</w:t>
      </w:r>
      <w:r>
        <w:rPr>
          <w:rFonts w:hint="eastAsia"/>
          <w:noProof/>
          <w:lang w:eastAsia="zh-CN"/>
        </w:rPr>
        <w:t>的情况下，没有扫描出</w:t>
      </w:r>
      <w:r>
        <w:rPr>
          <w:noProof/>
          <w:lang w:eastAsia="zh-CN"/>
        </w:rPr>
        <w:t>389</w:t>
      </w:r>
      <w:r>
        <w:rPr>
          <w:rFonts w:hint="eastAsia"/>
          <w:noProof/>
          <w:lang w:eastAsia="zh-CN"/>
        </w:rPr>
        <w:t>端口的</w:t>
      </w:r>
      <w:r>
        <w:rPr>
          <w:rFonts w:hint="eastAsia"/>
          <w:noProof/>
          <w:lang w:eastAsia="zh-CN"/>
        </w:rPr>
        <w:t>T</w:t>
      </w:r>
      <w:r>
        <w:rPr>
          <w:noProof/>
          <w:lang w:eastAsia="zh-CN"/>
        </w:rPr>
        <w:t>LS</w:t>
      </w:r>
      <w:r>
        <w:rPr>
          <w:rFonts w:hint="eastAsia"/>
          <w:noProof/>
          <w:lang w:eastAsia="zh-CN"/>
        </w:rPr>
        <w:t>漏洞，当前操作系统中的</w:t>
      </w:r>
      <w:r>
        <w:rPr>
          <w:rFonts w:hint="eastAsia"/>
          <w:noProof/>
          <w:lang w:eastAsia="zh-CN"/>
        </w:rPr>
        <w:t>open</w:t>
      </w:r>
      <w:r>
        <w:rPr>
          <w:noProof/>
          <w:lang w:eastAsia="zh-CN"/>
        </w:rPr>
        <w:t>ssl</w:t>
      </w:r>
      <w:r>
        <w:rPr>
          <w:rFonts w:hint="eastAsia"/>
          <w:noProof/>
          <w:lang w:eastAsia="zh-CN"/>
        </w:rPr>
        <w:t>的</w:t>
      </w:r>
      <w:r>
        <w:rPr>
          <w:rFonts w:hint="eastAsia"/>
          <w:noProof/>
          <w:lang w:eastAsia="zh-CN"/>
        </w:rPr>
        <w:t>T</w:t>
      </w:r>
      <w:r>
        <w:rPr>
          <w:noProof/>
          <w:lang w:eastAsia="zh-CN"/>
        </w:rPr>
        <w:t>LS</w:t>
      </w:r>
      <w:r>
        <w:rPr>
          <w:rFonts w:hint="eastAsia"/>
          <w:noProof/>
          <w:lang w:eastAsia="zh-CN"/>
        </w:rPr>
        <w:t>版本为</w:t>
      </w:r>
      <w:r>
        <w:rPr>
          <w:rFonts w:hint="eastAsia"/>
          <w:noProof/>
          <w:lang w:eastAsia="zh-CN"/>
        </w:rPr>
        <w:t>1</w:t>
      </w:r>
      <w:r>
        <w:rPr>
          <w:noProof/>
          <w:lang w:eastAsia="zh-CN"/>
        </w:rPr>
        <w:t>.2</w:t>
      </w:r>
      <w:r>
        <w:rPr>
          <w:rFonts w:hint="eastAsia"/>
          <w:noProof/>
          <w:lang w:eastAsia="zh-CN"/>
        </w:rPr>
        <w:t>，不支持</w:t>
      </w:r>
      <w:r>
        <w:rPr>
          <w:rFonts w:hint="eastAsia"/>
          <w:noProof/>
          <w:lang w:eastAsia="zh-CN"/>
        </w:rPr>
        <w:t>T</w:t>
      </w:r>
      <w:r>
        <w:rPr>
          <w:noProof/>
          <w:lang w:eastAsia="zh-CN"/>
        </w:rPr>
        <w:t>LS</w:t>
      </w:r>
      <w:r>
        <w:rPr>
          <w:rFonts w:hint="eastAsia"/>
          <w:noProof/>
          <w:lang w:eastAsia="zh-CN"/>
        </w:rPr>
        <w:t>v</w:t>
      </w:r>
      <w:r>
        <w:rPr>
          <w:noProof/>
          <w:lang w:eastAsia="zh-CN"/>
        </w:rPr>
        <w:t>1.0</w:t>
      </w:r>
      <w:r>
        <w:rPr>
          <w:rFonts w:hint="eastAsia"/>
          <w:noProof/>
          <w:lang w:eastAsia="zh-CN"/>
        </w:rPr>
        <w:t>和</w:t>
      </w:r>
      <w:r>
        <w:rPr>
          <w:rFonts w:hint="eastAsia"/>
          <w:noProof/>
          <w:lang w:eastAsia="zh-CN"/>
        </w:rPr>
        <w:t>T</w:t>
      </w:r>
      <w:r>
        <w:rPr>
          <w:noProof/>
          <w:lang w:eastAsia="zh-CN"/>
        </w:rPr>
        <w:t>LS</w:t>
      </w:r>
      <w:r>
        <w:rPr>
          <w:rFonts w:hint="eastAsia"/>
          <w:noProof/>
          <w:lang w:eastAsia="zh-CN"/>
        </w:rPr>
        <w:t>v</w:t>
      </w:r>
      <w:r>
        <w:rPr>
          <w:noProof/>
          <w:lang w:eastAsia="zh-CN"/>
        </w:rPr>
        <w:t>1.1</w:t>
      </w:r>
      <w:r w:rsidR="004E453F">
        <w:rPr>
          <w:rFonts w:hint="eastAsia"/>
          <w:noProof/>
          <w:lang w:eastAsia="zh-CN"/>
        </w:rPr>
        <w:t>，因此也没有扫描出</w:t>
      </w:r>
      <w:r w:rsidR="004E453F">
        <w:rPr>
          <w:rFonts w:hint="eastAsia"/>
          <w:noProof/>
          <w:lang w:eastAsia="zh-CN"/>
        </w:rPr>
        <w:t>T</w:t>
      </w:r>
      <w:r w:rsidR="004E453F">
        <w:rPr>
          <w:noProof/>
          <w:lang w:eastAsia="zh-CN"/>
        </w:rPr>
        <w:t>LS</w:t>
      </w:r>
      <w:r w:rsidR="004E453F">
        <w:rPr>
          <w:rFonts w:hint="eastAsia"/>
          <w:noProof/>
          <w:lang w:eastAsia="zh-CN"/>
        </w:rPr>
        <w:t>v</w:t>
      </w:r>
      <w:r w:rsidR="004E453F">
        <w:rPr>
          <w:noProof/>
          <w:lang w:eastAsia="zh-CN"/>
        </w:rPr>
        <w:t>1.0</w:t>
      </w:r>
      <w:r w:rsidR="004E453F">
        <w:rPr>
          <w:rFonts w:hint="eastAsia"/>
          <w:noProof/>
          <w:lang w:eastAsia="zh-CN"/>
        </w:rPr>
        <w:t>和</w:t>
      </w:r>
      <w:r w:rsidR="004E453F">
        <w:rPr>
          <w:rFonts w:hint="eastAsia"/>
          <w:noProof/>
          <w:lang w:eastAsia="zh-CN"/>
        </w:rPr>
        <w:t>T</w:t>
      </w:r>
      <w:r w:rsidR="004E453F">
        <w:rPr>
          <w:noProof/>
          <w:lang w:eastAsia="zh-CN"/>
        </w:rPr>
        <w:t>LS</w:t>
      </w:r>
      <w:r w:rsidR="004E453F">
        <w:rPr>
          <w:rFonts w:hint="eastAsia"/>
          <w:noProof/>
          <w:lang w:eastAsia="zh-CN"/>
        </w:rPr>
        <w:t>v</w:t>
      </w:r>
      <w:r w:rsidR="004E453F">
        <w:rPr>
          <w:noProof/>
          <w:lang w:eastAsia="zh-CN"/>
        </w:rPr>
        <w:t>1.1</w:t>
      </w:r>
      <w:r w:rsidR="004E453F">
        <w:rPr>
          <w:rFonts w:hint="eastAsia"/>
          <w:noProof/>
          <w:lang w:eastAsia="zh-CN"/>
        </w:rPr>
        <w:t>的漏洞</w:t>
      </w:r>
      <w:r>
        <w:rPr>
          <w:rFonts w:hint="eastAsia"/>
          <w:noProof/>
          <w:lang w:eastAsia="zh-CN"/>
        </w:rPr>
        <w:t>。</w:t>
      </w:r>
    </w:p>
    <w:p w14:paraId="1A590438" w14:textId="5B4688BB" w:rsidR="004E453F" w:rsidRPr="004E453F" w:rsidRDefault="004E453F" w:rsidP="00EE45D1">
      <w:pPr>
        <w:rPr>
          <w:lang w:eastAsia="zh-CN"/>
        </w:rPr>
      </w:pPr>
      <w:r>
        <w:rPr>
          <w:noProof/>
          <w:lang w:eastAsia="zh-CN"/>
        </w:rPr>
        <w:t>HTTP</w:t>
      </w:r>
      <w:r>
        <w:rPr>
          <w:rFonts w:hint="eastAsia"/>
          <w:noProof/>
          <w:lang w:eastAsia="zh-CN"/>
        </w:rPr>
        <w:t>的</w:t>
      </w:r>
      <w:r>
        <w:rPr>
          <w:rFonts w:hint="eastAsia"/>
          <w:noProof/>
          <w:lang w:eastAsia="zh-CN"/>
        </w:rPr>
        <w:t>8</w:t>
      </w:r>
      <w:r>
        <w:rPr>
          <w:noProof/>
          <w:lang w:eastAsia="zh-CN"/>
        </w:rPr>
        <w:t>0</w:t>
      </w:r>
      <w:r>
        <w:rPr>
          <w:rFonts w:hint="eastAsia"/>
          <w:noProof/>
          <w:lang w:eastAsia="zh-CN"/>
        </w:rPr>
        <w:t>端口漏洞扫描出了，关闭</w:t>
      </w:r>
      <w:r>
        <w:rPr>
          <w:noProof/>
          <w:lang w:eastAsia="zh-CN"/>
        </w:rPr>
        <w:t>HTTP</w:t>
      </w:r>
      <w:r>
        <w:rPr>
          <w:rFonts w:hint="eastAsia"/>
          <w:noProof/>
          <w:lang w:eastAsia="zh-CN"/>
        </w:rPr>
        <w:t>服务即可。</w:t>
      </w:r>
    </w:p>
    <w:p w14:paraId="03E94407" w14:textId="149B5BDA" w:rsidR="00776720" w:rsidRDefault="00FA5882" w:rsidP="00776720">
      <w:pPr>
        <w:pStyle w:val="1"/>
        <w:rPr>
          <w:lang w:eastAsia="zh-CN"/>
        </w:rPr>
      </w:pPr>
      <w:r>
        <w:rPr>
          <w:rFonts w:hint="eastAsia"/>
          <w:lang w:eastAsia="zh-CN"/>
        </w:rPr>
        <w:t>启用</w:t>
      </w:r>
      <w:r>
        <w:rPr>
          <w:lang w:eastAsia="zh-CN"/>
        </w:rPr>
        <w:t>LDAP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T</w:t>
      </w:r>
      <w:r>
        <w:rPr>
          <w:lang w:eastAsia="zh-CN"/>
        </w:rPr>
        <w:t>LS</w:t>
      </w:r>
      <w:r>
        <w:rPr>
          <w:rFonts w:hint="eastAsia"/>
          <w:lang w:eastAsia="zh-CN"/>
        </w:rPr>
        <w:t>测试</w:t>
      </w:r>
      <w:r>
        <w:rPr>
          <w:rFonts w:hint="eastAsia"/>
          <w:lang w:eastAsia="zh-CN"/>
        </w:rPr>
        <w:t>T</w:t>
      </w:r>
      <w:r>
        <w:rPr>
          <w:lang w:eastAsia="zh-CN"/>
        </w:rPr>
        <w:t>LS</w:t>
      </w:r>
      <w:r>
        <w:rPr>
          <w:rFonts w:hint="eastAsia"/>
          <w:lang w:eastAsia="zh-CN"/>
        </w:rPr>
        <w:t>漏洞</w:t>
      </w:r>
    </w:p>
    <w:p w14:paraId="397BAF00" w14:textId="77777777" w:rsidR="008661D1" w:rsidRDefault="008661D1" w:rsidP="008661D1">
      <w:pPr>
        <w:pStyle w:val="af"/>
        <w:numPr>
          <w:ilvl w:val="0"/>
          <w:numId w:val="6"/>
        </w:numPr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rFonts w:hint="eastAsia"/>
          <w:lang w:eastAsia="zh-CN"/>
        </w:rPr>
        <w:t>RSA</w:t>
      </w:r>
      <w:r>
        <w:rPr>
          <w:rFonts w:hint="eastAsia"/>
          <w:lang w:eastAsia="zh-CN"/>
        </w:rPr>
        <w:t>服务器私钥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</w:p>
    <w:p w14:paraId="58F567BE" w14:textId="77777777" w:rsidR="008661D1" w:rsidRDefault="008661D1" w:rsidP="008661D1">
      <w:pPr>
        <w:pStyle w:val="CodeBlock"/>
        <w:rPr>
          <w:lang w:eastAsia="zh-CN"/>
        </w:rPr>
      </w:pPr>
      <w:r w:rsidRPr="003764AD">
        <w:t>openssl genrsa -out ldap.key 1024</w:t>
      </w:r>
    </w:p>
    <w:p w14:paraId="5999CE92" w14:textId="77777777" w:rsidR="008661D1" w:rsidRDefault="008661D1" w:rsidP="008661D1">
      <w:r>
        <w:rPr>
          <w:noProof/>
        </w:rPr>
        <w:drawing>
          <wp:inline distT="0" distB="0" distL="0" distR="0" wp14:anchorId="1BC32764" wp14:editId="28CAEAFD">
            <wp:extent cx="5943600" cy="117284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9C1D" w14:textId="77777777" w:rsidR="008661D1" w:rsidRDefault="008661D1" w:rsidP="008661D1">
      <w:pPr>
        <w:pStyle w:val="af"/>
        <w:numPr>
          <w:ilvl w:val="0"/>
          <w:numId w:val="6"/>
        </w:numPr>
      </w:pPr>
      <w:r>
        <w:rPr>
          <w:rFonts w:hint="eastAsia"/>
        </w:rPr>
        <w:t>生成签名文件</w:t>
      </w:r>
      <w:r>
        <w:rPr>
          <w:rFonts w:hint="eastAsia"/>
        </w:rPr>
        <w:t>:</w:t>
      </w:r>
      <w:r>
        <w:t xml:space="preserve"> </w:t>
      </w:r>
    </w:p>
    <w:p w14:paraId="38F00603" w14:textId="77777777" w:rsidR="008661D1" w:rsidRDefault="008661D1" w:rsidP="008661D1">
      <w:pPr>
        <w:pStyle w:val="CodeBlock"/>
      </w:pPr>
      <w:r w:rsidRPr="003764AD">
        <w:t>openssl req -new -key ldap.key -out ldap.csr</w:t>
      </w:r>
    </w:p>
    <w:p w14:paraId="6B237622" w14:textId="77777777" w:rsidR="008661D1" w:rsidRDefault="008661D1" w:rsidP="008661D1">
      <w:r>
        <w:rPr>
          <w:noProof/>
        </w:rPr>
        <w:lastRenderedPageBreak/>
        <w:drawing>
          <wp:inline distT="0" distB="0" distL="0" distR="0" wp14:anchorId="0BA5C694" wp14:editId="71BFC6FF">
            <wp:extent cx="5943600" cy="2392045"/>
            <wp:effectExtent l="0" t="0" r="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D669" w14:textId="77777777" w:rsidR="008661D1" w:rsidRDefault="008661D1" w:rsidP="008661D1">
      <w:pPr>
        <w:pStyle w:val="af"/>
        <w:numPr>
          <w:ilvl w:val="0"/>
          <w:numId w:val="6"/>
        </w:numPr>
      </w:pPr>
      <w:r>
        <w:rPr>
          <w:rFonts w:hint="eastAsia"/>
        </w:rPr>
        <w:t>生成公钥文件</w:t>
      </w:r>
      <w:r>
        <w:rPr>
          <w:rFonts w:hint="eastAsia"/>
        </w:rPr>
        <w:t>:</w:t>
      </w:r>
      <w:r>
        <w:t xml:space="preserve"> </w:t>
      </w:r>
    </w:p>
    <w:p w14:paraId="72694EE3" w14:textId="77777777" w:rsidR="008661D1" w:rsidRDefault="008661D1" w:rsidP="008661D1">
      <w:pPr>
        <w:pStyle w:val="CodeBlock"/>
      </w:pPr>
      <w:r w:rsidRPr="00D37903">
        <w:t>openssl x509 -req -days 3653 -in ldap.csr -signkey ldap.key -out ldap.crt</w:t>
      </w:r>
    </w:p>
    <w:p w14:paraId="4D044503" w14:textId="77777777" w:rsidR="008661D1" w:rsidRDefault="008661D1" w:rsidP="008661D1">
      <w:r>
        <w:rPr>
          <w:noProof/>
        </w:rPr>
        <w:drawing>
          <wp:inline distT="0" distB="0" distL="0" distR="0" wp14:anchorId="65421D6B" wp14:editId="346F8A95">
            <wp:extent cx="5943600" cy="1236980"/>
            <wp:effectExtent l="0" t="0" r="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6952" w14:textId="77777777" w:rsidR="008661D1" w:rsidRDefault="008661D1" w:rsidP="008661D1">
      <w:pPr>
        <w:pStyle w:val="af"/>
        <w:numPr>
          <w:ilvl w:val="0"/>
          <w:numId w:val="6"/>
        </w:numPr>
      </w:pPr>
      <w:r>
        <w:rPr>
          <w:rFonts w:hint="eastAsia"/>
        </w:rPr>
        <w:t>将生成的公钥和私钥拷贝到</w:t>
      </w:r>
      <w:r w:rsidRPr="00DD20EF">
        <w:rPr>
          <w:rStyle w:val="CodeInlineChar"/>
          <w:rFonts w:hint="eastAsia"/>
        </w:rPr>
        <w:t>/etc</w:t>
      </w:r>
      <w:r w:rsidRPr="00DD20EF">
        <w:rPr>
          <w:rStyle w:val="CodeInlineChar"/>
        </w:rPr>
        <w:t>/openldap/</w:t>
      </w:r>
      <w:r>
        <w:rPr>
          <w:rStyle w:val="CodeInlineChar"/>
        </w:rPr>
        <w:t>ca</w:t>
      </w:r>
      <w:r w:rsidRPr="00DD20EF">
        <w:rPr>
          <w:rStyle w:val="CodeInlineChar"/>
        </w:rPr>
        <w:t>certs/</w:t>
      </w:r>
      <w:r>
        <w:rPr>
          <w:rFonts w:hint="eastAsia"/>
        </w:rPr>
        <w:t>目录下</w:t>
      </w:r>
      <w:r>
        <w:rPr>
          <w:rFonts w:hint="eastAsia"/>
        </w:rPr>
        <w:t>:</w:t>
      </w:r>
    </w:p>
    <w:p w14:paraId="044D317B" w14:textId="77777777" w:rsidR="008661D1" w:rsidRDefault="008661D1" w:rsidP="008661D1">
      <w:pPr>
        <w:pStyle w:val="CodeBlock"/>
      </w:pPr>
      <w:r w:rsidRPr="00D37903">
        <w:t>cp ldap.crt ldap.key /etc/openldap/</w:t>
      </w:r>
      <w:r>
        <w:t>ca</w:t>
      </w:r>
      <w:r w:rsidRPr="00D37903">
        <w:t>certs/</w:t>
      </w:r>
    </w:p>
    <w:p w14:paraId="206FE220" w14:textId="77777777" w:rsidR="008661D1" w:rsidRDefault="008661D1" w:rsidP="008661D1">
      <w:r>
        <w:rPr>
          <w:noProof/>
        </w:rPr>
        <w:drawing>
          <wp:inline distT="0" distB="0" distL="0" distR="0" wp14:anchorId="36244182" wp14:editId="27F1E7BA">
            <wp:extent cx="5943600" cy="1100455"/>
            <wp:effectExtent l="0" t="0" r="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A017" w14:textId="2432CCD9" w:rsidR="008661D1" w:rsidRDefault="008661D1" w:rsidP="008661D1">
      <w:pPr>
        <w:pStyle w:val="af"/>
        <w:numPr>
          <w:ilvl w:val="0"/>
          <w:numId w:val="6"/>
        </w:numPr>
      </w:pPr>
      <w:r>
        <w:rPr>
          <w:rFonts w:hint="eastAsia"/>
          <w:lang w:eastAsia="zh-CN"/>
        </w:rPr>
        <w:t>修改</w:t>
      </w:r>
      <w:r>
        <w:rPr>
          <w:rFonts w:hint="eastAsia"/>
        </w:rPr>
        <w:t>slapd</w:t>
      </w:r>
      <w:r>
        <w:t>.ldif</w:t>
      </w:r>
      <w:r>
        <w:rPr>
          <w:rFonts w:hint="eastAsia"/>
        </w:rPr>
        <w:t>文件</w:t>
      </w:r>
      <w:r>
        <w:rPr>
          <w:rFonts w:hint="eastAsia"/>
          <w:lang w:eastAsia="zh-CN"/>
        </w:rPr>
        <w:t>（默认位置：</w:t>
      </w:r>
      <w:r w:rsidRPr="005537AE">
        <w:rPr>
          <w:lang w:eastAsia="zh-CN"/>
        </w:rPr>
        <w:t>/usr/share/openldap-servers</w:t>
      </w:r>
      <w:r>
        <w:rPr>
          <w:rFonts w:hint="eastAsia"/>
          <w:lang w:eastAsia="zh-CN"/>
        </w:rPr>
        <w:t>），添加</w:t>
      </w:r>
      <w:r>
        <w:rPr>
          <w:rFonts w:hint="eastAsia"/>
          <w:lang w:eastAsia="zh-CN"/>
        </w:rPr>
        <w:t>TLS</w:t>
      </w:r>
      <w:r>
        <w:rPr>
          <w:rFonts w:hint="eastAsia"/>
          <w:lang w:eastAsia="zh-CN"/>
        </w:rPr>
        <w:t>配置</w:t>
      </w:r>
    </w:p>
    <w:p w14:paraId="38216C32" w14:textId="77777777" w:rsidR="008661D1" w:rsidRDefault="008661D1" w:rsidP="008661D1">
      <w:pPr>
        <w:pStyle w:val="CodeBlock"/>
      </w:pPr>
      <w:r>
        <w:t xml:space="preserve">vim </w:t>
      </w:r>
      <w:r w:rsidRPr="005537AE">
        <w:t>/usr/share/openldap-servers</w:t>
      </w:r>
      <w:r>
        <w:t>/slapd.ldif</w:t>
      </w:r>
    </w:p>
    <w:p w14:paraId="75408BD5" w14:textId="77777777" w:rsidR="008661D1" w:rsidRDefault="008661D1" w:rsidP="008661D1">
      <w:r>
        <w:rPr>
          <w:noProof/>
        </w:rPr>
        <w:lastRenderedPageBreak/>
        <w:drawing>
          <wp:inline distT="0" distB="0" distL="0" distR="0" wp14:anchorId="065399B3" wp14:editId="503C144F">
            <wp:extent cx="5943600" cy="12998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6A22" w14:textId="4CE713DB" w:rsidR="008661D1" w:rsidRDefault="008661D1" w:rsidP="008661D1">
      <w:pPr>
        <w:pStyle w:val="af"/>
        <w:numPr>
          <w:ilvl w:val="0"/>
          <w:numId w:val="6"/>
        </w:numPr>
        <w:rPr>
          <w:lang w:eastAsia="zh-CN"/>
        </w:rPr>
      </w:pPr>
      <w:r>
        <w:rPr>
          <w:rFonts w:hint="eastAsia"/>
        </w:rPr>
        <w:t>如下命令</w:t>
      </w:r>
      <w:r>
        <w:rPr>
          <w:rFonts w:hint="eastAsia"/>
          <w:lang w:eastAsia="zh-CN"/>
        </w:rPr>
        <w:t>重新</w:t>
      </w:r>
      <w:r>
        <w:rPr>
          <w:rFonts w:hint="eastAsia"/>
        </w:rPr>
        <w:t>生成</w:t>
      </w:r>
      <w:r>
        <w:rPr>
          <w:rFonts w:hint="eastAsia"/>
        </w:rPr>
        <w:t>OpenLDAP</w:t>
      </w:r>
      <w:r>
        <w:rPr>
          <w:rFonts w:hint="eastAsia"/>
        </w:rPr>
        <w:t>配置</w:t>
      </w:r>
      <w:r>
        <w:rPr>
          <w:rFonts w:hint="eastAsia"/>
          <w:lang w:eastAsia="zh-CN"/>
        </w:rPr>
        <w:t>文件，并测试配置文件是否正确：</w:t>
      </w:r>
    </w:p>
    <w:p w14:paraId="109168A8" w14:textId="77777777" w:rsidR="008661D1" w:rsidRPr="00D37903" w:rsidRDefault="008661D1" w:rsidP="008661D1">
      <w:pPr>
        <w:pStyle w:val="CodeBlock"/>
      </w:pPr>
      <w:r w:rsidRPr="00D37903">
        <w:t>rm -rf /etc/openldap/slapd.d/*</w:t>
      </w:r>
    </w:p>
    <w:p w14:paraId="3568A164" w14:textId="5D5EF485" w:rsidR="008661D1" w:rsidRDefault="008661D1" w:rsidP="008661D1">
      <w:pPr>
        <w:pStyle w:val="CodeBlock"/>
      </w:pPr>
      <w:r w:rsidRPr="00D37903">
        <w:t xml:space="preserve">slapadd -F /etc/openldap/slapd.d -n 0 -l </w:t>
      </w:r>
      <w:r w:rsidRPr="005537AE">
        <w:t>/</w:t>
      </w:r>
      <w:r>
        <w:rPr>
          <w:rFonts w:hint="eastAsia"/>
          <w:lang w:eastAsia="zh-CN"/>
        </w:rPr>
        <w:t>root</w:t>
      </w:r>
      <w:r>
        <w:t>/openldap/</w:t>
      </w:r>
      <w:r w:rsidRPr="00D37903">
        <w:t>slapd.ldif</w:t>
      </w:r>
    </w:p>
    <w:p w14:paraId="0A044130" w14:textId="77777777" w:rsidR="008661D1" w:rsidRDefault="008661D1" w:rsidP="008661D1">
      <w:pPr>
        <w:pStyle w:val="CodeBlock"/>
        <w:rPr>
          <w:lang w:eastAsia="zh-CN"/>
        </w:rPr>
      </w:pPr>
      <w:r w:rsidRPr="00D37903">
        <w:rPr>
          <w:rFonts w:hint="eastAsia"/>
        </w:rPr>
        <w:t>sla</w:t>
      </w:r>
      <w:r w:rsidRPr="00D37903">
        <w:t>ptest -u -F /etc/openldap/slapd.d</w:t>
      </w:r>
    </w:p>
    <w:p w14:paraId="60458954" w14:textId="77777777" w:rsidR="008661D1" w:rsidRDefault="008661D1" w:rsidP="008661D1">
      <w:r>
        <w:rPr>
          <w:noProof/>
        </w:rPr>
        <w:drawing>
          <wp:inline distT="0" distB="0" distL="0" distR="0" wp14:anchorId="2BE401F4" wp14:editId="652BACA7">
            <wp:extent cx="5943600" cy="85598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52E0" w14:textId="77777777" w:rsidR="008661D1" w:rsidRPr="00D11A33" w:rsidRDefault="008661D1" w:rsidP="008661D1">
      <w:pPr>
        <w:rPr>
          <w:color w:val="FF0000"/>
          <w:lang w:eastAsia="zh-CN"/>
        </w:rPr>
      </w:pPr>
      <w:r>
        <w:rPr>
          <w:rFonts w:hint="eastAsia"/>
          <w:lang w:eastAsia="zh-CN"/>
        </w:rPr>
        <w:t>执行如下命令修改配置文件的属主，然后重启</w:t>
      </w:r>
      <w:r>
        <w:rPr>
          <w:rFonts w:hint="eastAsia"/>
          <w:lang w:eastAsia="zh-CN"/>
        </w:rPr>
        <w:t>slapd</w:t>
      </w:r>
      <w:r>
        <w:rPr>
          <w:rFonts w:hint="eastAsia"/>
          <w:lang w:eastAsia="zh-CN"/>
        </w:rPr>
        <w:t>服务</w:t>
      </w:r>
    </w:p>
    <w:p w14:paraId="622242C6" w14:textId="77777777" w:rsidR="008661D1" w:rsidRDefault="008661D1" w:rsidP="008661D1">
      <w:pPr>
        <w:pStyle w:val="CodeBlock"/>
      </w:pPr>
      <w:r w:rsidRPr="00D37903">
        <w:rPr>
          <w:rFonts w:hint="eastAsia"/>
        </w:rPr>
        <w:t>chow</w:t>
      </w:r>
      <w:r w:rsidRPr="00D37903">
        <w:t>n -R ldap. /etc/openldap/slapd.d/</w:t>
      </w:r>
    </w:p>
    <w:p w14:paraId="5768993E" w14:textId="77777777" w:rsidR="008661D1" w:rsidRDefault="008661D1" w:rsidP="008661D1">
      <w:pPr>
        <w:pStyle w:val="CodeBlock"/>
        <w:rPr>
          <w:lang w:eastAsia="zh-CN"/>
        </w:rPr>
      </w:pPr>
      <w:r>
        <w:rPr>
          <w:rFonts w:hint="eastAsia"/>
          <w:lang w:eastAsia="zh-CN"/>
        </w:rPr>
        <w:t>l</w:t>
      </w:r>
      <w:r>
        <w:rPr>
          <w:lang w:eastAsia="zh-CN"/>
        </w:rPr>
        <w:t>l /etc/openldap/slapd.d/</w:t>
      </w:r>
    </w:p>
    <w:p w14:paraId="62CBCE44" w14:textId="77777777" w:rsidR="008661D1" w:rsidRDefault="008661D1" w:rsidP="008661D1">
      <w:pPr>
        <w:pStyle w:val="CodeBlock"/>
        <w:rPr>
          <w:lang w:eastAsia="zh-CN"/>
        </w:rPr>
      </w:pPr>
      <w:r>
        <w:rPr>
          <w:rFonts w:hint="eastAsia"/>
          <w:lang w:eastAsia="zh-CN"/>
        </w:rPr>
        <w:t>systemc</w:t>
      </w:r>
      <w:r>
        <w:rPr>
          <w:lang w:eastAsia="zh-CN"/>
        </w:rPr>
        <w:t>tl restart slapd</w:t>
      </w:r>
    </w:p>
    <w:p w14:paraId="3FB4F260" w14:textId="77777777" w:rsidR="008661D1" w:rsidRPr="00D37903" w:rsidRDefault="008661D1" w:rsidP="008661D1">
      <w:pPr>
        <w:pStyle w:val="CodeBlock"/>
      </w:pPr>
      <w:r w:rsidRPr="003419EB">
        <w:t>systemctl status slapd</w:t>
      </w:r>
    </w:p>
    <w:p w14:paraId="3356655C" w14:textId="40FD81A5" w:rsidR="00776720" w:rsidRDefault="004E453F" w:rsidP="00776720">
      <w:pPr>
        <w:rPr>
          <w:lang w:eastAsia="zh-CN"/>
        </w:rPr>
      </w:pPr>
      <w:r>
        <w:rPr>
          <w:rFonts w:hint="eastAsia"/>
          <w:lang w:eastAsia="zh-CN"/>
        </w:rPr>
        <w:t>确认</w:t>
      </w:r>
      <w:r>
        <w:rPr>
          <w:rFonts w:hint="eastAsia"/>
          <w:lang w:eastAsia="zh-CN"/>
        </w:rPr>
        <w:t>L</w:t>
      </w:r>
      <w:r>
        <w:rPr>
          <w:lang w:eastAsia="zh-CN"/>
        </w:rPr>
        <w:t>DAP</w:t>
      </w:r>
      <w:r>
        <w:rPr>
          <w:rFonts w:hint="eastAsia"/>
          <w:lang w:eastAsia="zh-CN"/>
        </w:rPr>
        <w:t>已经开启了</w:t>
      </w:r>
      <w:r>
        <w:rPr>
          <w:rFonts w:hint="eastAsia"/>
          <w:lang w:eastAsia="zh-CN"/>
        </w:rPr>
        <w:t>T</w:t>
      </w:r>
      <w:r>
        <w:rPr>
          <w:lang w:eastAsia="zh-CN"/>
        </w:rPr>
        <w:t>LS</w:t>
      </w:r>
    </w:p>
    <w:p w14:paraId="58636431" w14:textId="341649C7" w:rsidR="004E453F" w:rsidRDefault="004E453F" w:rsidP="00776720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4B4E714" wp14:editId="74EC9B7F">
            <wp:extent cx="5943600" cy="2689860"/>
            <wp:effectExtent l="0" t="0" r="0" b="0"/>
            <wp:docPr id="1759334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346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2DD6" w14:textId="0D59197F" w:rsidR="004E453F" w:rsidRDefault="004E453F" w:rsidP="00776720">
      <w:pPr>
        <w:rPr>
          <w:lang w:eastAsia="zh-CN"/>
        </w:rPr>
      </w:pPr>
      <w:r>
        <w:rPr>
          <w:noProof/>
        </w:rPr>
        <w:drawing>
          <wp:inline distT="0" distB="0" distL="0" distR="0" wp14:anchorId="0BC6745E" wp14:editId="7845158F">
            <wp:extent cx="5943600" cy="3340100"/>
            <wp:effectExtent l="0" t="0" r="0" b="0"/>
            <wp:docPr id="1639693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937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CB12" w14:textId="4FB01F2F" w:rsidR="004E453F" w:rsidRDefault="009D7E86" w:rsidP="00776720">
      <w:pPr>
        <w:rPr>
          <w:lang w:eastAsia="zh-CN"/>
        </w:rPr>
      </w:pPr>
      <w:r>
        <w:rPr>
          <w:rFonts w:hint="eastAsia"/>
          <w:lang w:eastAsia="zh-CN"/>
        </w:rPr>
        <w:t>可以查到数据了。</w:t>
      </w:r>
    </w:p>
    <w:p w14:paraId="6070DDE2" w14:textId="5FE00A76" w:rsidR="00501474" w:rsidRDefault="00501474" w:rsidP="00776720">
      <w:pPr>
        <w:rPr>
          <w:lang w:eastAsia="zh-CN"/>
        </w:rPr>
      </w:pPr>
      <w:r>
        <w:rPr>
          <w:rFonts w:hint="eastAsia"/>
          <w:lang w:eastAsia="zh-CN"/>
        </w:rPr>
        <w:t>确认当前</w:t>
      </w:r>
      <w:r>
        <w:rPr>
          <w:rFonts w:hint="eastAsia"/>
          <w:lang w:eastAsia="zh-CN"/>
        </w:rPr>
        <w:t>open</w:t>
      </w:r>
      <w:r>
        <w:rPr>
          <w:lang w:eastAsia="zh-CN"/>
        </w:rPr>
        <w:t>ssl</w:t>
      </w:r>
      <w:r w:rsidR="005E1562">
        <w:rPr>
          <w:rFonts w:hint="eastAsia"/>
          <w:lang w:eastAsia="zh-CN"/>
        </w:rPr>
        <w:t>加密工具包</w:t>
      </w:r>
      <w:r w:rsidR="00173BB3">
        <w:rPr>
          <w:rFonts w:hint="eastAsia"/>
          <w:lang w:eastAsia="zh-CN"/>
        </w:rPr>
        <w:t>支持的协议</w:t>
      </w:r>
      <w:r>
        <w:rPr>
          <w:rFonts w:hint="eastAsia"/>
          <w:lang w:eastAsia="zh-CN"/>
        </w:rPr>
        <w:t>版本</w:t>
      </w:r>
    </w:p>
    <w:p w14:paraId="1910287D" w14:textId="1C16DADA" w:rsidR="00501474" w:rsidRDefault="00501474" w:rsidP="00776720">
      <w:pPr>
        <w:rPr>
          <w:lang w:eastAsia="zh-CN"/>
        </w:rPr>
      </w:pPr>
      <w:r>
        <w:rPr>
          <w:noProof/>
        </w:rPr>
        <w:drawing>
          <wp:inline distT="0" distB="0" distL="0" distR="0" wp14:anchorId="33D6A846" wp14:editId="66BC5F88">
            <wp:extent cx="5943600" cy="575310"/>
            <wp:effectExtent l="0" t="0" r="0" b="0"/>
            <wp:docPr id="1532501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012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98E" w14:textId="3868AE27" w:rsidR="009D7E86" w:rsidRDefault="009D7E86" w:rsidP="00776720">
      <w:pPr>
        <w:rPr>
          <w:lang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eastAsia="zh-CN"/>
        </w:rPr>
        <w:t>Nessus</w:t>
      </w:r>
      <w:r>
        <w:rPr>
          <w:rFonts w:hint="eastAsia"/>
          <w:lang w:eastAsia="zh-CN"/>
        </w:rPr>
        <w:t>扫描漏洞：</w:t>
      </w:r>
    </w:p>
    <w:p w14:paraId="6DB8E7AE" w14:textId="41131E78" w:rsidR="009D7E86" w:rsidRDefault="00CD060C" w:rsidP="009D7E86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B492139" wp14:editId="07A5F3B9">
            <wp:extent cx="5943600" cy="3091815"/>
            <wp:effectExtent l="0" t="0" r="0" b="0"/>
            <wp:docPr id="401373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733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60C"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024348EB" wp14:editId="04E0F65E">
            <wp:extent cx="5943600" cy="3091815"/>
            <wp:effectExtent l="0" t="0" r="0" b="0"/>
            <wp:docPr id="607803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35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60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0B81CD" wp14:editId="20E29D8B">
            <wp:extent cx="5943600" cy="3091815"/>
            <wp:effectExtent l="0" t="0" r="0" b="0"/>
            <wp:docPr id="608006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063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60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9D079B" wp14:editId="52E3DAF6">
            <wp:extent cx="5943600" cy="3091815"/>
            <wp:effectExtent l="0" t="0" r="0" b="0"/>
            <wp:docPr id="6485086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08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60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1723C6" wp14:editId="205B1F23">
            <wp:extent cx="5943600" cy="3091815"/>
            <wp:effectExtent l="0" t="0" r="0" b="0"/>
            <wp:docPr id="15004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60C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11D20DB" wp14:editId="44C0E78E">
            <wp:extent cx="5943600" cy="3091815"/>
            <wp:effectExtent l="0" t="0" r="0" b="0"/>
            <wp:docPr id="491167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674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060C">
        <w:rPr>
          <w:noProof/>
        </w:rPr>
        <w:t xml:space="preserve">  </w:t>
      </w:r>
    </w:p>
    <w:p w14:paraId="76B39D7A" w14:textId="77777777" w:rsidR="008D38FF" w:rsidRDefault="008D38FF" w:rsidP="009D7E86">
      <w:pPr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>LS V</w:t>
      </w:r>
      <w:r>
        <w:rPr>
          <w:rFonts w:hint="eastAsia"/>
          <w:lang w:eastAsia="zh-CN"/>
        </w:rPr>
        <w:t>er</w:t>
      </w:r>
      <w:r>
        <w:rPr>
          <w:lang w:eastAsia="zh-CN"/>
        </w:rPr>
        <w:t>sion 1.0 Protocol Detection</w:t>
      </w:r>
      <w:r>
        <w:rPr>
          <w:rFonts w:hint="eastAsia"/>
          <w:lang w:eastAsia="zh-CN"/>
        </w:rPr>
        <w:t>漏洞</w:t>
      </w:r>
    </w:p>
    <w:p w14:paraId="08CA4E20" w14:textId="77777777" w:rsidR="008D38FF" w:rsidRDefault="008D38FF" w:rsidP="009D7E86">
      <w:pPr>
        <w:rPr>
          <w:lang w:eastAsia="zh-CN"/>
        </w:rPr>
      </w:pPr>
      <w:r>
        <w:rPr>
          <w:rFonts w:hint="eastAsia"/>
          <w:lang w:eastAsia="zh-CN"/>
        </w:rPr>
        <w:t>T</w:t>
      </w:r>
      <w:r>
        <w:rPr>
          <w:lang w:eastAsia="zh-CN"/>
        </w:rPr>
        <w:t>LS V</w:t>
      </w:r>
      <w:r>
        <w:rPr>
          <w:rFonts w:hint="eastAsia"/>
          <w:lang w:eastAsia="zh-CN"/>
        </w:rPr>
        <w:t>ersion</w:t>
      </w:r>
      <w:r>
        <w:rPr>
          <w:lang w:eastAsia="zh-CN"/>
        </w:rPr>
        <w:t xml:space="preserve"> 1.1 Protocol Deprecated</w:t>
      </w:r>
      <w:r>
        <w:rPr>
          <w:rFonts w:hint="eastAsia"/>
          <w:lang w:eastAsia="zh-CN"/>
        </w:rPr>
        <w:t>漏洞</w:t>
      </w:r>
    </w:p>
    <w:p w14:paraId="35365A7D" w14:textId="10AFE9BC" w:rsidR="008D38FF" w:rsidRDefault="008D38FF" w:rsidP="009D7E86">
      <w:pPr>
        <w:rPr>
          <w:lang w:eastAsia="zh-CN"/>
        </w:rPr>
      </w:pPr>
      <w:bookmarkStart w:id="0" w:name="OLE_LINK1"/>
      <w:r>
        <w:rPr>
          <w:rFonts w:hint="eastAsia"/>
          <w:lang w:eastAsia="zh-CN"/>
        </w:rPr>
        <w:t>S</w:t>
      </w:r>
      <w:r>
        <w:rPr>
          <w:lang w:eastAsia="zh-CN"/>
        </w:rPr>
        <w:t>SL RC4 C</w:t>
      </w:r>
      <w:r>
        <w:rPr>
          <w:rFonts w:hint="eastAsia"/>
          <w:lang w:eastAsia="zh-CN"/>
        </w:rPr>
        <w:t>i</w:t>
      </w:r>
      <w:r>
        <w:rPr>
          <w:lang w:eastAsia="zh-CN"/>
        </w:rPr>
        <w:t>pher Suites Supported (Bar Mitzvah</w:t>
      </w:r>
      <w:bookmarkEnd w:id="0"/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漏洞修复方法：</w:t>
      </w:r>
    </w:p>
    <w:p w14:paraId="71CA038D" w14:textId="458FB4CC" w:rsidR="0049438F" w:rsidRDefault="00397EB2" w:rsidP="009D7E86">
      <w:pPr>
        <w:rPr>
          <w:lang w:eastAsia="zh-CN"/>
        </w:rPr>
      </w:pPr>
      <w:r>
        <w:rPr>
          <w:rFonts w:hint="eastAsia"/>
          <w:lang w:eastAsia="zh-CN"/>
        </w:rPr>
        <w:t>手动配置</w:t>
      </w:r>
      <w:r>
        <w:rPr>
          <w:lang w:eastAsia="zh-CN"/>
        </w:rPr>
        <w:t>LDAP</w:t>
      </w:r>
      <w:r>
        <w:rPr>
          <w:rFonts w:hint="eastAsia"/>
          <w:lang w:eastAsia="zh-CN"/>
        </w:rPr>
        <w:t>不</w:t>
      </w:r>
      <w:r w:rsidR="00923ABA">
        <w:rPr>
          <w:rFonts w:hint="eastAsia"/>
          <w:lang w:eastAsia="zh-CN"/>
        </w:rPr>
        <w:t>支持</w:t>
      </w:r>
      <w:r>
        <w:rPr>
          <w:rFonts w:hint="eastAsia"/>
          <w:lang w:eastAsia="zh-CN"/>
        </w:rPr>
        <w:t>用</w:t>
      </w:r>
      <w:r>
        <w:rPr>
          <w:rFonts w:hint="eastAsia"/>
          <w:lang w:eastAsia="zh-CN"/>
        </w:rPr>
        <w:t>S</w:t>
      </w:r>
      <w:r>
        <w:rPr>
          <w:lang w:eastAsia="zh-CN"/>
        </w:rPr>
        <w:t>SL</w:t>
      </w:r>
      <w:r>
        <w:rPr>
          <w:rFonts w:hint="eastAsia"/>
          <w:lang w:eastAsia="zh-CN"/>
        </w:rPr>
        <w:t>v</w:t>
      </w:r>
      <w:r>
        <w:rPr>
          <w:lang w:eastAsia="zh-CN"/>
        </w:rPr>
        <w:t>2.0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</w:t>
      </w:r>
      <w:r>
        <w:rPr>
          <w:lang w:eastAsia="zh-CN"/>
        </w:rPr>
        <w:t>SL</w:t>
      </w:r>
      <w:r>
        <w:rPr>
          <w:rFonts w:hint="eastAsia"/>
          <w:lang w:eastAsia="zh-CN"/>
        </w:rPr>
        <w:t>v</w:t>
      </w:r>
      <w:r>
        <w:rPr>
          <w:lang w:eastAsia="zh-CN"/>
        </w:rPr>
        <w:t>3.0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T</w:t>
      </w:r>
      <w:r>
        <w:rPr>
          <w:lang w:eastAsia="zh-CN"/>
        </w:rPr>
        <w:t>LS1.0</w:t>
      </w:r>
      <w:r>
        <w:rPr>
          <w:rFonts w:hint="eastAsia"/>
          <w:lang w:eastAsia="zh-CN"/>
        </w:rPr>
        <w:t>、</w:t>
      </w:r>
      <w:r>
        <w:rPr>
          <w:lang w:eastAsia="zh-CN"/>
        </w:rPr>
        <w:t>TLS1.1</w:t>
      </w:r>
      <w:r w:rsidR="006F73ED">
        <w:rPr>
          <w:rFonts w:hint="eastAsia"/>
          <w:lang w:eastAsia="zh-CN"/>
        </w:rPr>
        <w:t>、</w:t>
      </w:r>
      <w:r w:rsidR="006F73ED">
        <w:rPr>
          <w:rFonts w:hint="eastAsia"/>
          <w:lang w:eastAsia="zh-CN"/>
        </w:rPr>
        <w:t>R</w:t>
      </w:r>
      <w:r w:rsidR="006F73ED">
        <w:rPr>
          <w:lang w:eastAsia="zh-CN"/>
        </w:rPr>
        <w:t>C4</w:t>
      </w:r>
      <w:r w:rsidR="006F73ED">
        <w:rPr>
          <w:rFonts w:hint="eastAsia"/>
          <w:lang w:eastAsia="zh-CN"/>
        </w:rPr>
        <w:t>算法</w:t>
      </w:r>
      <w:r>
        <w:rPr>
          <w:rFonts w:hint="eastAsia"/>
          <w:lang w:eastAsia="zh-CN"/>
        </w:rPr>
        <w:t>。</w:t>
      </w:r>
    </w:p>
    <w:p w14:paraId="302DFD4F" w14:textId="41C32EEE" w:rsidR="00397EB2" w:rsidRDefault="00397EB2" w:rsidP="00397EB2">
      <w:pPr>
        <w:pStyle w:val="CodeBlock"/>
        <w:rPr>
          <w:lang w:eastAsia="zh-CN"/>
        </w:rPr>
      </w:pPr>
      <w:r w:rsidRPr="00397EB2">
        <w:rPr>
          <w:lang w:eastAsia="zh-CN"/>
        </w:rPr>
        <w:t>vim tls1.2.ldif</w:t>
      </w:r>
    </w:p>
    <w:p w14:paraId="77EC4097" w14:textId="77777777" w:rsidR="00397EB2" w:rsidRDefault="00397EB2" w:rsidP="00397EB2">
      <w:pPr>
        <w:pStyle w:val="CodeBlock"/>
        <w:rPr>
          <w:lang w:eastAsia="zh-CN"/>
        </w:rPr>
      </w:pPr>
    </w:p>
    <w:p w14:paraId="074BDB2C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dn: cn=config</w:t>
      </w:r>
    </w:p>
    <w:p w14:paraId="0423D1EC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changetype: modify</w:t>
      </w:r>
    </w:p>
    <w:p w14:paraId="6D390148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add: olcTLSProtocolMin</w:t>
      </w:r>
    </w:p>
    <w:p w14:paraId="3EF309FD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olcTLSProtocolMin: 3.3</w:t>
      </w:r>
    </w:p>
    <w:p w14:paraId="0CD2F8DE" w14:textId="77777777" w:rsidR="00397EB2" w:rsidRDefault="00397EB2" w:rsidP="00397EB2">
      <w:pPr>
        <w:pStyle w:val="CodeBlock"/>
        <w:rPr>
          <w:lang w:eastAsia="zh-CN"/>
        </w:rPr>
      </w:pPr>
    </w:p>
    <w:p w14:paraId="14A21AD8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dn: cn=config</w:t>
      </w:r>
    </w:p>
    <w:p w14:paraId="29EC7ACE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changetype: modify</w:t>
      </w:r>
    </w:p>
    <w:p w14:paraId="702FFC5C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add: olcTLSCipherSuite</w:t>
      </w:r>
    </w:p>
    <w:p w14:paraId="7BF15938" w14:textId="358FA794" w:rsidR="00397EB2" w:rsidRDefault="00397EB2" w:rsidP="00397EB2">
      <w:pPr>
        <w:pStyle w:val="CodeBlock"/>
        <w:rPr>
          <w:lang w:eastAsia="zh-CN"/>
        </w:rPr>
      </w:pPr>
      <w:bookmarkStart w:id="1" w:name="OLE_LINK2"/>
      <w:r>
        <w:rPr>
          <w:lang w:eastAsia="zh-CN"/>
        </w:rPr>
        <w:t>olcTLSCipherSuite: ECDHE-RSA-AES256-SHA384:AES256-SHA256:!RC4:HIGH:!MD5:!aNULL:!EDH:!EXP:!SSLV2:!SSLv3:!TLSv1:!TLSv1.1:!eNULL</w:t>
      </w:r>
    </w:p>
    <w:bookmarkEnd w:id="1"/>
    <w:p w14:paraId="74F8A6A9" w14:textId="77777777" w:rsidR="00397EB2" w:rsidRDefault="00397EB2" w:rsidP="00397EB2">
      <w:pPr>
        <w:pStyle w:val="CodeBlock"/>
        <w:rPr>
          <w:lang w:eastAsia="zh-CN"/>
        </w:rPr>
      </w:pPr>
    </w:p>
    <w:p w14:paraId="021EA233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dn: cn=config</w:t>
      </w:r>
    </w:p>
    <w:p w14:paraId="6C413B4B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changetype: modify</w:t>
      </w:r>
    </w:p>
    <w:p w14:paraId="1D8C9201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add: olcTLSDHParamFile</w:t>
      </w:r>
    </w:p>
    <w:p w14:paraId="14E6EB4D" w14:textId="010D629E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olcTLSDHParamFile:  /etc/openldap/certs/slapd.dh.params</w:t>
      </w:r>
    </w:p>
    <w:p w14:paraId="3E094657" w14:textId="090D3EB0" w:rsidR="00397EB2" w:rsidRDefault="00397EB2" w:rsidP="00397EB2">
      <w:pPr>
        <w:rPr>
          <w:lang w:eastAsia="zh-CN"/>
        </w:rPr>
      </w:pPr>
      <w:r>
        <w:rPr>
          <w:lang w:eastAsia="zh-CN"/>
        </w:rPr>
        <w:t xml:space="preserve">olcTLSProtocolMin: 3.3   </w:t>
      </w:r>
      <w:r w:rsidR="00721017" w:rsidRPr="00721017">
        <w:rPr>
          <w:rFonts w:hint="eastAsia"/>
          <w:lang w:eastAsia="zh-CN"/>
        </w:rPr>
        <w:t>支持</w:t>
      </w:r>
      <w:r w:rsidR="00721017" w:rsidRPr="00721017">
        <w:rPr>
          <w:rFonts w:hint="eastAsia"/>
          <w:lang w:eastAsia="zh-CN"/>
        </w:rPr>
        <w:t>TLSv1.2</w:t>
      </w:r>
      <w:r w:rsidR="00721017" w:rsidRPr="00721017">
        <w:rPr>
          <w:rFonts w:hint="eastAsia"/>
          <w:lang w:eastAsia="zh-CN"/>
        </w:rPr>
        <w:t>或更高版本</w:t>
      </w:r>
    </w:p>
    <w:p w14:paraId="7670EAFE" w14:textId="1E6A270B" w:rsidR="00397EB2" w:rsidRPr="00397EB2" w:rsidRDefault="008D38FF" w:rsidP="00397EB2">
      <w:pPr>
        <w:rPr>
          <w:lang w:eastAsia="zh-CN"/>
        </w:rPr>
      </w:pPr>
      <w:r w:rsidRPr="008D38FF">
        <w:rPr>
          <w:lang w:eastAsia="zh-CN"/>
        </w:rPr>
        <w:t>olcTLSCipherSuite: ECDHE-RSA-AES256-SHA384:AES256-SHA256:!RC4:HIGH:!MD5:!aNULL:!EDH:!EXP:!SSLV2:!SSLv3:!TLSv1:!TLSv1.1:!eNULL</w:t>
      </w:r>
      <w:r w:rsidR="00397EB2">
        <w:rPr>
          <w:lang w:eastAsia="zh-CN"/>
        </w:rPr>
        <w:t xml:space="preserve">    </w:t>
      </w:r>
      <w:r w:rsidR="00721017" w:rsidRPr="00721017">
        <w:rPr>
          <w:rFonts w:hint="eastAsia"/>
          <w:lang w:eastAsia="zh-CN"/>
        </w:rPr>
        <w:t>仅提供最强可用密码</w:t>
      </w:r>
    </w:p>
    <w:p w14:paraId="45186157" w14:textId="2D998ADC" w:rsidR="00397EB2" w:rsidRDefault="00397EB2" w:rsidP="00397EB2">
      <w:pPr>
        <w:rPr>
          <w:lang w:eastAsia="zh-CN"/>
        </w:rPr>
      </w:pPr>
      <w:r>
        <w:rPr>
          <w:rFonts w:hint="eastAsia"/>
          <w:lang w:eastAsia="zh-CN"/>
        </w:rPr>
        <w:t>创建</w:t>
      </w:r>
      <w:r>
        <w:rPr>
          <w:rFonts w:hint="eastAsia"/>
          <w:lang w:eastAsia="zh-CN"/>
        </w:rPr>
        <w:t>D</w:t>
      </w:r>
      <w:r>
        <w:rPr>
          <w:lang w:eastAsia="zh-CN"/>
        </w:rPr>
        <w:t>H</w:t>
      </w:r>
      <w:r>
        <w:rPr>
          <w:rFonts w:hint="eastAsia"/>
          <w:lang w:eastAsia="zh-CN"/>
        </w:rPr>
        <w:t>参数文件</w:t>
      </w:r>
    </w:p>
    <w:p w14:paraId="0258389A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openssl dhparam -out /etc/openldap/certs/slapd.dh.params.tmp 1024</w:t>
      </w:r>
    </w:p>
    <w:p w14:paraId="15B0969F" w14:textId="0595F72F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lastRenderedPageBreak/>
        <w:t>mv /etc/openldap/certs/slapd.dh.params.tmp  /etc/openldap/certs/slapd.dh.params</w:t>
      </w:r>
    </w:p>
    <w:p w14:paraId="1C186910" w14:textId="77777777" w:rsidR="009E3D73" w:rsidRDefault="009E3D73" w:rsidP="00397EB2">
      <w:pPr>
        <w:rPr>
          <w:lang w:eastAsia="zh-CN"/>
        </w:rPr>
      </w:pPr>
      <w:r w:rsidRPr="009E3D73">
        <w:rPr>
          <w:rFonts w:hint="eastAsia"/>
          <w:lang w:eastAsia="zh-CN"/>
        </w:rPr>
        <w:t>通过确保有一个可用的</w:t>
      </w:r>
      <w:r w:rsidRPr="009E3D73">
        <w:rPr>
          <w:rFonts w:hint="eastAsia"/>
          <w:lang w:eastAsia="zh-CN"/>
        </w:rPr>
        <w:t>Diffie-Helman</w:t>
      </w:r>
      <w:r w:rsidRPr="009E3D73">
        <w:rPr>
          <w:rFonts w:hint="eastAsia"/>
          <w:lang w:eastAsia="zh-CN"/>
        </w:rPr>
        <w:t>参数文件，可以启用更强的密码。这个</w:t>
      </w:r>
      <w:r>
        <w:rPr>
          <w:rFonts w:hint="eastAsia"/>
          <w:lang w:eastAsia="zh-CN"/>
        </w:rPr>
        <w:t>密码</w:t>
      </w:r>
      <w:r w:rsidRPr="009E3D73">
        <w:rPr>
          <w:rFonts w:hint="eastAsia"/>
          <w:lang w:eastAsia="zh-CN"/>
        </w:rPr>
        <w:t>应该每一段时间</w:t>
      </w:r>
      <w:r w:rsidRPr="009E3D73">
        <w:rPr>
          <w:rFonts w:hint="eastAsia"/>
          <w:lang w:eastAsia="zh-CN"/>
        </w:rPr>
        <w:t>(</w:t>
      </w:r>
      <w:r w:rsidRPr="009E3D73">
        <w:rPr>
          <w:rFonts w:hint="eastAsia"/>
          <w:lang w:eastAsia="zh-CN"/>
        </w:rPr>
        <w:t>每周</w:t>
      </w:r>
      <w:r w:rsidRPr="009E3D73">
        <w:rPr>
          <w:rFonts w:hint="eastAsia"/>
          <w:lang w:eastAsia="zh-CN"/>
        </w:rPr>
        <w:t>)</w:t>
      </w:r>
      <w:r w:rsidRPr="009E3D73">
        <w:rPr>
          <w:rFonts w:hint="eastAsia"/>
          <w:lang w:eastAsia="zh-CN"/>
        </w:rPr>
        <w:t>更新一次。</w:t>
      </w:r>
    </w:p>
    <w:p w14:paraId="23FC5E8D" w14:textId="328E6729" w:rsidR="00397EB2" w:rsidRDefault="00397EB2" w:rsidP="00397EB2">
      <w:pPr>
        <w:rPr>
          <w:lang w:eastAsia="zh-CN"/>
        </w:rPr>
      </w:pPr>
      <w:r w:rsidRPr="00397EB2">
        <w:rPr>
          <w:rFonts w:hint="eastAsia"/>
          <w:lang w:eastAsia="zh-CN"/>
        </w:rPr>
        <w:t>使用</w:t>
      </w:r>
      <w:r w:rsidRPr="00397EB2">
        <w:rPr>
          <w:rFonts w:hint="eastAsia"/>
          <w:lang w:eastAsia="zh-CN"/>
        </w:rPr>
        <w:t>ldapmodify</w:t>
      </w:r>
      <w:r w:rsidRPr="00397EB2">
        <w:rPr>
          <w:rFonts w:hint="eastAsia"/>
          <w:lang w:eastAsia="zh-CN"/>
        </w:rPr>
        <w:t>命令导入配置到</w:t>
      </w:r>
      <w:r w:rsidRPr="00397EB2">
        <w:rPr>
          <w:rFonts w:hint="eastAsia"/>
          <w:lang w:eastAsia="zh-CN"/>
        </w:rPr>
        <w:t>/etc/openldap/slapd.d/cn=config.ldif</w:t>
      </w:r>
      <w:r w:rsidRPr="00397EB2">
        <w:rPr>
          <w:rFonts w:hint="eastAsia"/>
          <w:lang w:eastAsia="zh-CN"/>
        </w:rPr>
        <w:t>文件中</w:t>
      </w:r>
    </w:p>
    <w:p w14:paraId="32E369EC" w14:textId="1DA50EB9" w:rsidR="00397EB2" w:rsidRDefault="00397EB2" w:rsidP="00397EB2">
      <w:pPr>
        <w:pStyle w:val="CodeBlock"/>
        <w:rPr>
          <w:lang w:eastAsia="zh-CN"/>
        </w:rPr>
      </w:pPr>
      <w:r w:rsidRPr="00397EB2">
        <w:rPr>
          <w:lang w:eastAsia="zh-CN"/>
        </w:rPr>
        <w:t>ldapmodify -Y EXTERNAL  -H ldapi:/// -f tls1.2.ldif</w:t>
      </w:r>
    </w:p>
    <w:p w14:paraId="5367AAA2" w14:textId="005949EF" w:rsidR="00397EB2" w:rsidRDefault="00397EB2" w:rsidP="00397EB2">
      <w:pPr>
        <w:rPr>
          <w:lang w:eastAsia="zh-CN"/>
        </w:rPr>
      </w:pPr>
      <w:r w:rsidRPr="00397EB2">
        <w:rPr>
          <w:rFonts w:hint="eastAsia"/>
          <w:lang w:eastAsia="zh-CN"/>
        </w:rPr>
        <w:t>使用</w:t>
      </w:r>
      <w:r w:rsidRPr="00397EB2">
        <w:rPr>
          <w:rFonts w:hint="eastAsia"/>
          <w:lang w:eastAsia="zh-CN"/>
        </w:rPr>
        <w:t>TLS=required</w:t>
      </w:r>
      <w:r w:rsidRPr="00397EB2">
        <w:rPr>
          <w:rFonts w:hint="eastAsia"/>
          <w:lang w:eastAsia="zh-CN"/>
        </w:rPr>
        <w:t>配置</w:t>
      </w:r>
      <w:r w:rsidRPr="00397EB2">
        <w:rPr>
          <w:rFonts w:hint="eastAsia"/>
          <w:lang w:eastAsia="zh-CN"/>
        </w:rPr>
        <w:t>OpenLDAP</w:t>
      </w:r>
    </w:p>
    <w:p w14:paraId="7C7601CE" w14:textId="5D37123D" w:rsidR="00397EB2" w:rsidRDefault="00397EB2" w:rsidP="00397EB2">
      <w:pPr>
        <w:pStyle w:val="CodeBlock"/>
        <w:rPr>
          <w:lang w:eastAsia="zh-CN"/>
        </w:rPr>
      </w:pPr>
      <w:r w:rsidRPr="00397EB2">
        <w:rPr>
          <w:lang w:eastAsia="zh-CN"/>
        </w:rPr>
        <w:t>vim force-ssl.ldif</w:t>
      </w:r>
    </w:p>
    <w:p w14:paraId="24C38980" w14:textId="77777777" w:rsidR="00397EB2" w:rsidRDefault="00397EB2" w:rsidP="00397EB2">
      <w:pPr>
        <w:pStyle w:val="CodeBlock"/>
        <w:rPr>
          <w:lang w:eastAsia="zh-CN"/>
        </w:rPr>
      </w:pPr>
    </w:p>
    <w:p w14:paraId="1ECBEB6D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dn: olcDatabase={2}hdb,cn=config</w:t>
      </w:r>
    </w:p>
    <w:p w14:paraId="1013647B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changetype:  modify</w:t>
      </w:r>
    </w:p>
    <w:p w14:paraId="530278C8" w14:textId="77777777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add: olcSecurity</w:t>
      </w:r>
    </w:p>
    <w:p w14:paraId="0D53DE8A" w14:textId="7C7EB715" w:rsidR="00397EB2" w:rsidRDefault="00397EB2" w:rsidP="00397EB2">
      <w:pPr>
        <w:pStyle w:val="CodeBlock"/>
        <w:rPr>
          <w:lang w:eastAsia="zh-CN"/>
        </w:rPr>
      </w:pPr>
      <w:r>
        <w:rPr>
          <w:lang w:eastAsia="zh-CN"/>
        </w:rPr>
        <w:t>olcSecurity: tls=1</w:t>
      </w:r>
    </w:p>
    <w:p w14:paraId="24429AB0" w14:textId="2A3527BB" w:rsidR="00397EB2" w:rsidRDefault="00397EB2" w:rsidP="00397EB2">
      <w:pPr>
        <w:pStyle w:val="CodeBlock"/>
        <w:rPr>
          <w:lang w:eastAsia="zh-CN"/>
        </w:rPr>
      </w:pPr>
    </w:p>
    <w:p w14:paraId="544209F3" w14:textId="3FC92510" w:rsidR="00397EB2" w:rsidRDefault="00397EB2" w:rsidP="00397EB2">
      <w:pPr>
        <w:pStyle w:val="CodeBlock"/>
        <w:rPr>
          <w:lang w:eastAsia="zh-CN"/>
        </w:rPr>
      </w:pPr>
      <w:r w:rsidRPr="00397EB2">
        <w:rPr>
          <w:lang w:eastAsia="zh-CN"/>
        </w:rPr>
        <w:t>ldapmodify -v -Y EXTERNAL -H ldapi:/// -f force-ssl.ldif</w:t>
      </w:r>
    </w:p>
    <w:p w14:paraId="566D8DD0" w14:textId="0CF429B4" w:rsidR="00397EB2" w:rsidRDefault="00415C94" w:rsidP="00397EB2">
      <w:pPr>
        <w:rPr>
          <w:lang w:eastAsia="zh-CN"/>
        </w:rPr>
      </w:pPr>
      <w:r>
        <w:rPr>
          <w:rFonts w:hint="eastAsia"/>
          <w:lang w:eastAsia="zh-CN"/>
        </w:rPr>
        <w:t>重启</w:t>
      </w:r>
      <w:r>
        <w:rPr>
          <w:rFonts w:hint="eastAsia"/>
          <w:lang w:eastAsia="zh-CN"/>
        </w:rPr>
        <w:t>slapd</w:t>
      </w:r>
    </w:p>
    <w:p w14:paraId="465FB692" w14:textId="77777777" w:rsidR="00415C94" w:rsidRDefault="00415C94" w:rsidP="00415C94">
      <w:pPr>
        <w:pStyle w:val="CodeBlock"/>
        <w:rPr>
          <w:lang w:eastAsia="zh-CN"/>
        </w:rPr>
      </w:pPr>
      <w:r>
        <w:rPr>
          <w:lang w:eastAsia="zh-CN"/>
        </w:rPr>
        <w:t>systemctl restart slapd</w:t>
      </w:r>
    </w:p>
    <w:p w14:paraId="5E816EE7" w14:textId="41B312BB" w:rsidR="008D38FF" w:rsidRDefault="00415C94" w:rsidP="008D38FF">
      <w:pPr>
        <w:pStyle w:val="CodeBlock"/>
        <w:rPr>
          <w:lang w:eastAsia="zh-CN"/>
        </w:rPr>
      </w:pPr>
      <w:r>
        <w:rPr>
          <w:lang w:eastAsia="zh-CN"/>
        </w:rPr>
        <w:t>systemctl status slapd</w:t>
      </w:r>
    </w:p>
    <w:p w14:paraId="77865585" w14:textId="1FAF0D6C" w:rsidR="006F5DFD" w:rsidRPr="009D7E86" w:rsidRDefault="006F5DFD" w:rsidP="006F5DFD">
      <w:pPr>
        <w:rPr>
          <w:lang w:eastAsia="zh-CN"/>
        </w:rPr>
      </w:pPr>
    </w:p>
    <w:sectPr w:rsidR="006F5DFD" w:rsidRPr="009D7E86" w:rsidSect="00C66D9B"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080" w:right="1440" w:bottom="1080" w:left="1440" w:header="1080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54182" w14:textId="77777777" w:rsidR="00F06F1A" w:rsidRDefault="00F06F1A" w:rsidP="001F402A">
      <w:r>
        <w:separator/>
      </w:r>
    </w:p>
    <w:p w14:paraId="2F1F01A7" w14:textId="77777777" w:rsidR="00F06F1A" w:rsidRDefault="00F06F1A"/>
  </w:endnote>
  <w:endnote w:type="continuationSeparator" w:id="0">
    <w:p w14:paraId="36BF125A" w14:textId="77777777" w:rsidR="00F06F1A" w:rsidRDefault="00F06F1A" w:rsidP="001F402A">
      <w:r>
        <w:continuationSeparator/>
      </w:r>
    </w:p>
    <w:p w14:paraId="5B2FD1FF" w14:textId="77777777" w:rsidR="00F06F1A" w:rsidRDefault="00F06F1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ato Medium">
    <w:altName w:val="Segoe UI"/>
    <w:charset w:val="00"/>
    <w:family w:val="swiss"/>
    <w:pitch w:val="variable"/>
    <w:sig w:usb0="E10002FF" w:usb1="5000ECFF" w:usb2="00000021" w:usb3="00000000" w:csb0="0000019F" w:csb1="00000000"/>
  </w:font>
  <w:font w:name="Lato">
    <w:altName w:val="Calibri"/>
    <w:charset w:val="00"/>
    <w:family w:val="swiss"/>
    <w:pitch w:val="variable"/>
    <w:sig w:usb0="E10002FF" w:usb1="5000ECFF" w:usb2="0000002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Light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4"/>
      </w:rPr>
      <w:id w:val="-907603982"/>
      <w:docPartObj>
        <w:docPartGallery w:val="Page Numbers (Bottom of Page)"/>
        <w:docPartUnique/>
      </w:docPartObj>
    </w:sdtPr>
    <w:sdtContent>
      <w:p w14:paraId="1D40A3FB" w14:textId="77777777" w:rsidR="00FC2235" w:rsidRDefault="00FC2235" w:rsidP="001A5EF6">
        <w:pPr>
          <w:pStyle w:val="a4"/>
          <w:framePr w:wrap="none" w:vAnchor="text" w:hAnchor="margin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14:paraId="53DF851C" w14:textId="77777777" w:rsidR="00FC2235" w:rsidRDefault="00FC2235" w:rsidP="00FC2235">
    <w:pPr>
      <w:pStyle w:val="a4"/>
      <w:ind w:firstLine="360"/>
    </w:pPr>
  </w:p>
  <w:p w14:paraId="41027477" w14:textId="77777777" w:rsidR="00AC3F90" w:rsidRDefault="00AC3F9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F4301" w14:textId="77777777" w:rsidR="00AC3F90" w:rsidRPr="00403E6E" w:rsidRDefault="001353FC" w:rsidP="00403E6E">
    <w:pPr>
      <w:pStyle w:val="a4"/>
      <w:tabs>
        <w:tab w:val="left" w:pos="360"/>
      </w:tabs>
      <w:spacing w:before="480" w:after="120"/>
      <w:rPr>
        <w:color w:val="305868" w:themeColor="text1"/>
        <w:sz w:val="18"/>
        <w:szCs w:val="18"/>
      </w:rPr>
    </w:pPr>
    <w:r w:rsidRPr="00D9176B">
      <w:rPr>
        <w:color w:val="FFFFFF" w:themeColor="background1"/>
        <w:sz w:val="18"/>
        <w:szCs w:val="18"/>
      </w:rPr>
      <w:t xml:space="preserve">cloudera.com    </w:t>
    </w:r>
    <w:r w:rsidRPr="00DB6E2A">
      <w:rPr>
        <w:color w:val="BFBFBF" w:themeColor="background1" w:themeShade="BF"/>
        <w:sz w:val="18"/>
        <w:szCs w:val="18"/>
      </w:rPr>
      <w:t>395 Page Mill Rd., Palo Alto, CA 94306 USA</w:t>
    </w:r>
    <w:r w:rsidRPr="00DB6E2A">
      <w:rPr>
        <w:noProof/>
        <w:color w:val="BFBFBF" w:themeColor="background1" w:themeShade="BF"/>
      </w:rPr>
      <w:t xml:space="preserve"> </w:t>
    </w:r>
    <w:r>
      <w:rPr>
        <w:noProof/>
        <w:color w:val="FFFFFF" w:themeColor="background1"/>
      </w:rPr>
      <w:t xml:space="preserve"> </w:t>
    </w:r>
    <w:r w:rsidRPr="00D9176B">
      <w:rPr>
        <w:noProof/>
        <w:color w:val="FFFFFF" w:themeColor="background1"/>
        <w:sz w:val="18"/>
        <w:szCs w:val="18"/>
      </w:rPr>
      <w:t xml:space="preserve"> </w:t>
    </w:r>
    <w:r>
      <w:rPr>
        <w:noProof/>
        <w:color w:val="FFFFFF" w:themeColor="background1"/>
        <w:sz w:val="18"/>
        <w:szCs w:val="18"/>
      </w:rPr>
      <w:t xml:space="preserve">                          </w:t>
    </w:r>
    <w:r w:rsidRPr="00D9176B">
      <w:rPr>
        <w:noProof/>
        <w:color w:val="FFFFFF" w:themeColor="background1"/>
        <w:sz w:val="18"/>
        <w:szCs w:val="18"/>
      </w:rPr>
      <w:t xml:space="preserve"> </w:t>
    </w:r>
    <w:r w:rsidRPr="00DB6E2A">
      <w:rPr>
        <w:color w:val="BFBFBF" w:themeColor="background1" w:themeShade="BF"/>
        <w:sz w:val="18"/>
        <w:szCs w:val="18"/>
      </w:rPr>
      <w:t>© 2019 Cloudera, Inc. All rights reserved.</w:t>
    </w:r>
    <w:r>
      <w:rPr>
        <w:noProof/>
        <w:color w:val="FFFFFF" w:themeColor="background1"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52939F89" wp14:editId="045C2656">
              <wp:simplePos x="0" y="0"/>
              <wp:positionH relativeFrom="margin">
                <wp:align>center</wp:align>
              </wp:positionH>
              <wp:positionV relativeFrom="paragraph">
                <wp:posOffset>142488</wp:posOffset>
              </wp:positionV>
              <wp:extent cx="6854190" cy="461010"/>
              <wp:effectExtent l="0" t="0" r="3810" b="0"/>
              <wp:wrapNone/>
              <wp:docPr id="27" name="Group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4190" cy="461010"/>
                        <a:chOff x="0" y="0"/>
                        <a:chExt cx="6854190" cy="461473"/>
                      </a:xfrm>
                    </wpg:grpSpPr>
                    <wps:wsp>
                      <wps:cNvPr id="28" name="Rectangle 6"/>
                      <wps:cNvSpPr/>
                      <wps:spPr>
                        <a:xfrm>
                          <a:off x="0" y="0"/>
                          <a:ext cx="6854190" cy="46147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" name="Rectangle 7"/>
                      <wps:cNvSpPr/>
                      <wps:spPr>
                        <a:xfrm>
                          <a:off x="0" y="0"/>
                          <a:ext cx="6854190" cy="461473"/>
                        </a:xfrm>
                        <a:prstGeom prst="rect">
                          <a:avLst/>
                        </a:prstGeom>
                        <a:blipFill dpi="0" rotWithShape="0">
                          <a:blip r:embed="rId1">
                            <a:alphaModFix amt="20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>
                                    <a14:imgEffect>
                                      <a14:brightnessContrast bright="-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tile tx="0" ty="0" sx="25000" sy="25000" flip="none" algn="ctr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9445484" id="Group 8" o:spid="_x0000_s1026" style="position:absolute;left:0;text-align:left;margin-left:0;margin-top:11.2pt;width:539.7pt;height:36.3pt;z-index:-251634688;mso-position-horizontal:center;mso-position-horizontal-relative:margin;mso-width-relative:margin;mso-height-relative:margin" coordsize="68541,4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">
              <v:rect id="Rectangle 6" o:spid="_x0000_s1027" style="position:absolute;width:68541;height:46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" fillcolor="#305868 [3213]" stroked="f" strokeweight="1pt"/>
              <v:rect id="Rectangle 7" o:spid="_x0000_s1028" style="position:absolute;width:68541;height:46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" stroked="f" strokeweight="1pt">
                <v:fill r:id="rId2" o:title="" opacity="13107f" recolor="t" type="tile"/>
              </v:rect>
              <w10:wrap anchorx="margin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8E7DE3" w14:textId="77777777" w:rsidR="00E7314D" w:rsidRPr="00403E6E" w:rsidRDefault="00D9176B" w:rsidP="00D9176B">
    <w:pPr>
      <w:pStyle w:val="a4"/>
      <w:tabs>
        <w:tab w:val="clear" w:pos="9360"/>
        <w:tab w:val="left" w:pos="360"/>
        <w:tab w:val="left" w:pos="7485"/>
      </w:tabs>
      <w:spacing w:before="480" w:after="120"/>
      <w:rPr>
        <w:color w:val="305868" w:themeColor="text1"/>
        <w:sz w:val="18"/>
        <w:szCs w:val="18"/>
      </w:rPr>
    </w:pPr>
    <w:r>
      <w:rPr>
        <w:noProof/>
        <w:color w:val="FFFFFF" w:themeColor="background1"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31030750" wp14:editId="5C3C4F8B">
              <wp:simplePos x="0" y="0"/>
              <wp:positionH relativeFrom="margin">
                <wp:align>center</wp:align>
              </wp:positionH>
              <wp:positionV relativeFrom="paragraph">
                <wp:posOffset>147320</wp:posOffset>
              </wp:positionV>
              <wp:extent cx="6854190" cy="461010"/>
              <wp:effectExtent l="0" t="0" r="3810" b="0"/>
              <wp:wrapNone/>
              <wp:docPr id="7" name="Group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4190" cy="461010"/>
                        <a:chOff x="0" y="0"/>
                        <a:chExt cx="6854190" cy="461473"/>
                      </a:xfrm>
                    </wpg:grpSpPr>
                    <wps:wsp>
                      <wps:cNvPr id="8" name="Rectangle 6"/>
                      <wps:cNvSpPr/>
                      <wps:spPr>
                        <a:xfrm>
                          <a:off x="0" y="0"/>
                          <a:ext cx="6854190" cy="461473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9" name="Rectangle 7"/>
                      <wps:cNvSpPr/>
                      <wps:spPr>
                        <a:xfrm>
                          <a:off x="0" y="0"/>
                          <a:ext cx="6854190" cy="461473"/>
                        </a:xfrm>
                        <a:prstGeom prst="rect">
                          <a:avLst/>
                        </a:prstGeom>
                        <a:blipFill dpi="0" rotWithShape="0">
                          <a:blip r:embed="rId1">
                            <a:alphaModFix amt="20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>
                                    <a14:imgEffect>
                                      <a14:brightnessContrast bright="-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tile tx="0" ty="0" sx="25000" sy="25000" flip="none" algn="ctr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52E4D84" id="Group 8" o:spid="_x0000_s1026" style="position:absolute;left:0;text-align:left;margin-left:0;margin-top:11.6pt;width:539.7pt;height:36.3pt;z-index:-251640832;mso-position-horizontal:center;mso-position-horizontal-relative:margin;mso-width-relative:margin;mso-height-relative:margin" coordsize="68541,4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">
              <v:rect id="Rectangle 6" o:spid="_x0000_s1027" style="position:absolute;width:68541;height:46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" fillcolor="#305868 [3213]" stroked="f" strokeweight="1pt"/>
              <v:rect id="Rectangle 7" o:spid="_x0000_s1028" style="position:absolute;width:68541;height:46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" stroked="f" strokeweight="1pt">
                <v:fill r:id="rId2" o:title="" opacity="13107f" recolor="t" type="tile"/>
              </v:rect>
              <w10:wrap anchorx="margin"/>
            </v:group>
          </w:pict>
        </mc:Fallback>
      </mc:AlternateContent>
    </w:r>
    <w:r w:rsidRPr="00D9176B">
      <w:rPr>
        <w:color w:val="FFFFFF" w:themeColor="background1"/>
        <w:sz w:val="18"/>
        <w:szCs w:val="18"/>
      </w:rPr>
      <w:t xml:space="preserve">cloudera.com    </w:t>
    </w:r>
    <w:r w:rsidRPr="00DB6E2A">
      <w:rPr>
        <w:color w:val="BFBFBF" w:themeColor="background1" w:themeShade="BF"/>
        <w:sz w:val="18"/>
        <w:szCs w:val="18"/>
      </w:rPr>
      <w:t>395 Page Mill Rd., Palo Alto, CA 94306 USA</w:t>
    </w:r>
    <w:r w:rsidRPr="00DB6E2A">
      <w:rPr>
        <w:noProof/>
        <w:color w:val="BFBFBF" w:themeColor="background1" w:themeShade="BF"/>
      </w:rPr>
      <w:t xml:space="preserve"> </w:t>
    </w:r>
    <w:r>
      <w:rPr>
        <w:noProof/>
        <w:color w:val="FFFFFF" w:themeColor="background1"/>
      </w:rPr>
      <w:t xml:space="preserve"> </w:t>
    </w:r>
    <w:r w:rsidRPr="00D9176B">
      <w:rPr>
        <w:noProof/>
        <w:color w:val="FFFFFF" w:themeColor="background1"/>
        <w:sz w:val="18"/>
        <w:szCs w:val="18"/>
      </w:rPr>
      <w:t xml:space="preserve"> </w:t>
    </w:r>
    <w:r>
      <w:rPr>
        <w:noProof/>
        <w:color w:val="FFFFFF" w:themeColor="background1"/>
        <w:sz w:val="18"/>
        <w:szCs w:val="18"/>
      </w:rPr>
      <w:t xml:space="preserve">                          </w:t>
    </w:r>
    <w:r w:rsidRPr="00D9176B">
      <w:rPr>
        <w:noProof/>
        <w:color w:val="FFFFFF" w:themeColor="background1"/>
        <w:sz w:val="18"/>
        <w:szCs w:val="18"/>
      </w:rPr>
      <w:t xml:space="preserve"> </w:t>
    </w:r>
    <w:r w:rsidRPr="00DB6E2A">
      <w:rPr>
        <w:color w:val="BFBFBF" w:themeColor="background1" w:themeShade="BF"/>
        <w:sz w:val="18"/>
        <w:szCs w:val="18"/>
      </w:rPr>
      <w:t>© 2019 Cloudera, Inc. All rights reserved.</w:t>
    </w:r>
    <w:r w:rsidRPr="00DB6E2A">
      <w:rPr>
        <w:noProof/>
        <w:color w:val="BFBFBF" w:themeColor="background1" w:themeShade="BF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CFEE6" w14:textId="77777777" w:rsidR="00F06F1A" w:rsidRPr="00EE4544" w:rsidRDefault="00F06F1A" w:rsidP="00EE4544">
      <w:pPr>
        <w:pStyle w:val="a4"/>
      </w:pPr>
    </w:p>
    <w:p w14:paraId="657BB4C3" w14:textId="77777777" w:rsidR="00F06F1A" w:rsidRDefault="00F06F1A"/>
  </w:footnote>
  <w:footnote w:type="continuationSeparator" w:id="0">
    <w:p w14:paraId="0BD40130" w14:textId="77777777" w:rsidR="00F06F1A" w:rsidRPr="00EE4544" w:rsidRDefault="00F06F1A" w:rsidP="00EE4544">
      <w:pPr>
        <w:pStyle w:val="a4"/>
      </w:pPr>
    </w:p>
    <w:p w14:paraId="5F3E51F2" w14:textId="77777777" w:rsidR="00F06F1A" w:rsidRDefault="00F06F1A"/>
  </w:footnote>
  <w:footnote w:type="continuationNotice" w:id="1">
    <w:p w14:paraId="02D29435" w14:textId="77777777" w:rsidR="00F06F1A" w:rsidRDefault="00F06F1A">
      <w:pPr>
        <w:spacing w:after="0" w:line="240" w:lineRule="auto"/>
      </w:pPr>
    </w:p>
    <w:p w14:paraId="638C60A3" w14:textId="77777777" w:rsidR="00F06F1A" w:rsidRDefault="00F06F1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132B6" w14:textId="77777777" w:rsidR="00D9176B" w:rsidRDefault="00D9176B">
    <w:pPr>
      <w:pStyle w:val="aa"/>
    </w:pPr>
    <w:r>
      <w:rPr>
        <w:noProof/>
        <w:color w:val="B4B4B4" w:themeColor="accent6" w:themeTint="99"/>
        <w:sz w:val="18"/>
        <w:szCs w:val="18"/>
      </w:rPr>
      <w:drawing>
        <wp:anchor distT="0" distB="0" distL="114300" distR="114300" simplePos="0" relativeHeight="251679744" behindDoc="0" locked="0" layoutInCell="1" allowOverlap="1" wp14:anchorId="179D87F2" wp14:editId="11751CFE">
          <wp:simplePos x="0" y="0"/>
          <wp:positionH relativeFrom="margin">
            <wp:align>left</wp:align>
          </wp:positionH>
          <wp:positionV relativeFrom="paragraph">
            <wp:posOffset>-409575</wp:posOffset>
          </wp:positionV>
          <wp:extent cx="1275080" cy="154940"/>
          <wp:effectExtent l="0" t="0" r="1270" b="0"/>
          <wp:wrapSquare wrapText="bothSides"/>
          <wp:docPr id="2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loudera-Orang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5080" cy="15494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color w:val="B4B4B4" w:themeColor="accent6" w:themeTint="99"/>
        <w:sz w:val="18"/>
        <w:szCs w:val="18"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54E5FA17" wp14:editId="15B81894">
              <wp:simplePos x="0" y="0"/>
              <wp:positionH relativeFrom="margin">
                <wp:align>center</wp:align>
              </wp:positionH>
              <wp:positionV relativeFrom="paragraph">
                <wp:posOffset>-685800</wp:posOffset>
              </wp:positionV>
              <wp:extent cx="6854190" cy="683260"/>
              <wp:effectExtent l="0" t="0" r="3810" b="2540"/>
              <wp:wrapNone/>
              <wp:docPr id="16" name="Group 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4190" cy="683260"/>
                        <a:chOff x="0" y="0"/>
                        <a:chExt cx="6854190" cy="683260"/>
                      </a:xfrm>
                    </wpg:grpSpPr>
                    <wps:wsp>
                      <wps:cNvPr id="18" name="Rectangle 18"/>
                      <wps:cNvSpPr/>
                      <wps:spPr>
                        <a:xfrm>
                          <a:off x="0" y="0"/>
                          <a:ext cx="6854190" cy="68326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1" name="Rectangle 26"/>
                      <wps:cNvSpPr/>
                      <wps:spPr>
                        <a:xfrm>
                          <a:off x="0" y="0"/>
                          <a:ext cx="6854190" cy="683260"/>
                        </a:xfrm>
                        <a:prstGeom prst="rect">
                          <a:avLst/>
                        </a:prstGeom>
                        <a:blipFill dpi="0" rotWithShape="0">
                          <a:blip r:embed="rId2">
                            <a:alphaModFix amt="20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>
                                    <a14:imgEffect>
                                      <a14:brightnessContrast bright="-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tile tx="0" ty="0" sx="25000" sy="25000" flip="none" algn="ctr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9A0033" w14:textId="03300558" w:rsidR="00D9176B" w:rsidRPr="00EF11B0" w:rsidRDefault="00CC24A0" w:rsidP="00CC24A0">
                            <w:pPr>
                              <w:wordWrap w:val="0"/>
                              <w:jc w:val="right"/>
                              <w:rPr>
                                <w:color w:val="BFBFBF" w:themeColor="background1" w:themeShade="BF"/>
                                <w:lang w:eastAsia="zh-CN"/>
                              </w:rPr>
                            </w:pPr>
                            <w:r>
                              <w:rPr>
                                <w:color w:val="BFBFBF" w:themeColor="background1" w:themeShade="BF"/>
                                <w:lang w:eastAsia="zh-CN"/>
                              </w:rPr>
                              <w:t>LDAP TLS</w:t>
                            </w:r>
                            <w:r>
                              <w:rPr>
                                <w:color w:val="BFBFBF" w:themeColor="background1" w:themeShade="BF"/>
                                <w:lang w:eastAsia="zh-CN"/>
                              </w:rPr>
                              <w:t>漏洞</w:t>
                            </w:r>
                            <w:r>
                              <w:rPr>
                                <w:rFonts w:hint="eastAsia"/>
                                <w:color w:val="BFBFBF" w:themeColor="background1" w:themeShade="BF"/>
                                <w:lang w:eastAsia="zh-CN"/>
                              </w:rPr>
                              <w:t>测试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4E5FA17" id="Group 9" o:spid="_x0000_s1028" style="position:absolute;margin-left:0;margin-top:-54pt;width:539.7pt;height:53.8pt;z-index:-251638784;mso-position-horizontal:center;mso-position-horizontal-relative:margin" coordsize="68541,6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">
              <v:rect id="Rectangle 18" o:spid="_x0000_s1029" style="position:absolute;width:68541;height:6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" fillcolor="#305868 [3213]" stroked="f" strokeweight="1pt"/>
              <v:rect id="Rectangle 26" o:spid="_x0000_s1030" style="position:absolute;width:68541;height:68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" stroked="f" strokeweight="1pt">
                <v:fill r:id="rId3" o:title="" opacity="13107f" recolor="t" type="tile"/>
                <v:textbox>
                  <w:txbxContent>
                    <w:p w14:paraId="299A0033" w14:textId="03300558" w:rsidR="00D9176B" w:rsidRPr="00EF11B0" w:rsidRDefault="00CC24A0" w:rsidP="00CC24A0">
                      <w:pPr>
                        <w:wordWrap w:val="0"/>
                        <w:jc w:val="right"/>
                        <w:rPr>
                          <w:color w:val="BFBFBF" w:themeColor="background1" w:themeShade="BF"/>
                          <w:lang w:eastAsia="zh-CN"/>
                        </w:rPr>
                      </w:pPr>
                      <w:r>
                        <w:rPr>
                          <w:color w:val="BFBFBF" w:themeColor="background1" w:themeShade="BF"/>
                          <w:lang w:eastAsia="zh-CN"/>
                        </w:rPr>
                        <w:t>LDAP TLS</w:t>
                      </w:r>
                      <w:r>
                        <w:rPr>
                          <w:color w:val="BFBFBF" w:themeColor="background1" w:themeShade="BF"/>
                          <w:lang w:eastAsia="zh-CN"/>
                        </w:rPr>
                        <w:t>漏洞</w:t>
                      </w:r>
                      <w:r>
                        <w:rPr>
                          <w:rFonts w:hint="eastAsia"/>
                          <w:color w:val="BFBFBF" w:themeColor="background1" w:themeShade="BF"/>
                          <w:lang w:eastAsia="zh-CN"/>
                        </w:rPr>
                        <w:t>测试</w:t>
                      </w: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5C5A5" w14:textId="77777777" w:rsidR="00403E6E" w:rsidRDefault="00D9176B">
    <w:pPr>
      <w:pStyle w:val="aa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5E37635E" wp14:editId="0DEBFAD9">
              <wp:simplePos x="0" y="0"/>
              <wp:positionH relativeFrom="margin">
                <wp:align>center</wp:align>
              </wp:positionH>
              <wp:positionV relativeFrom="paragraph">
                <wp:posOffset>-685800</wp:posOffset>
              </wp:positionV>
              <wp:extent cx="6854190" cy="1828800"/>
              <wp:effectExtent l="0" t="0" r="3810" b="0"/>
              <wp:wrapNone/>
              <wp:docPr id="1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4190" cy="1828800"/>
                        <a:chOff x="0" y="0"/>
                        <a:chExt cx="6854190" cy="1828800"/>
                      </a:xfrm>
                    </wpg:grpSpPr>
                    <wps:wsp>
                      <wps:cNvPr id="4" name="Rectangle 5"/>
                      <wps:cNvSpPr/>
                      <wps:spPr>
                        <a:xfrm>
                          <a:off x="0" y="0"/>
                          <a:ext cx="6854190" cy="18288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Rectangle 22"/>
                      <wps:cNvSpPr/>
                      <wps:spPr>
                        <a:xfrm>
                          <a:off x="0" y="0"/>
                          <a:ext cx="6854190" cy="1828800"/>
                        </a:xfrm>
                        <a:prstGeom prst="rect">
                          <a:avLst/>
                        </a:prstGeom>
                        <a:blipFill dpi="0" rotWithShape="0">
                          <a:blip r:embed="rId1">
                            <a:alphaModFix amt="20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>
                                    <a14:imgEffect>
                                      <a14:brightnessContrast bright="-1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/>
                          <a:tile tx="0" ty="0" sx="25000" sy="25000" flip="none" algn="ctr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C67DC4" id="Group 3" o:spid="_x0000_s1026" style="position:absolute;left:0;text-align:left;margin-left:0;margin-top:-54pt;width:539.7pt;height:2in;z-index:-251642880;mso-position-horizontal:center;mso-position-horizontal-relative:margin;mso-width-relative:margin;mso-height-relative:margin" coordsize="68541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">
              <v:rect id="Rectangle 5" o:spid="_x0000_s1027" style="position:absolute;width:68541;height:18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" fillcolor="#305868 [3213]" stroked="f" strokeweight="1pt"/>
              <v:rect id="Rectangle 22" o:spid="_x0000_s1028" style="position:absolute;width:68541;height:182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" stroked="f" strokeweight="1pt">
                <v:fill r:id="rId2" o:title="" opacity="13107f" recolor="t" type="tile"/>
              </v:rect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6A72101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4876F26"/>
    <w:multiLevelType w:val="hybridMultilevel"/>
    <w:tmpl w:val="21DAF5EA"/>
    <w:lvl w:ilvl="0" w:tplc="44EC7D2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39617C2"/>
    <w:multiLevelType w:val="multilevel"/>
    <w:tmpl w:val="A0D0F18A"/>
    <w:styleLink w:val="NumberedLis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B4B4B4" w:themeColor="accent6" w:themeTint="99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80" w:hanging="360"/>
      </w:pPr>
      <w:rPr>
        <w:rFonts w:hint="default"/>
        <w:color w:val="B4B4B4" w:themeColor="accent6" w:themeTint="99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800" w:hanging="360"/>
      </w:pPr>
      <w:rPr>
        <w:rFonts w:hint="default"/>
        <w:color w:val="B4B4B4" w:themeColor="accent6" w:themeTint="99"/>
      </w:rPr>
    </w:lvl>
    <w:lvl w:ilvl="5">
      <w:start w:val="1"/>
      <w:numFmt w:val="lowerRoman"/>
      <w:lvlText w:val="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1A881C5D"/>
    <w:multiLevelType w:val="hybridMultilevel"/>
    <w:tmpl w:val="7A9E9204"/>
    <w:lvl w:ilvl="0" w:tplc="44EC7D2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9AF1D23"/>
    <w:multiLevelType w:val="hybridMultilevel"/>
    <w:tmpl w:val="DB364E00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" w15:restartNumberingAfterBreak="0">
    <w:nsid w:val="6DBA4A63"/>
    <w:multiLevelType w:val="multilevel"/>
    <w:tmpl w:val="50624EA8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8CFF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6" w15:restartNumberingAfterBreak="0">
    <w:nsid w:val="775D790E"/>
    <w:multiLevelType w:val="hybridMultilevel"/>
    <w:tmpl w:val="E6749B8C"/>
    <w:lvl w:ilvl="0" w:tplc="44EC7D2E">
      <w:start w:val="1"/>
      <w:numFmt w:val="decimal"/>
      <w:lvlText w:val="%1."/>
      <w:lvlJc w:val="left"/>
      <w:pPr>
        <w:ind w:left="15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7" w15:restartNumberingAfterBreak="0">
    <w:nsid w:val="7E8F0AE2"/>
    <w:multiLevelType w:val="hybridMultilevel"/>
    <w:tmpl w:val="082275DA"/>
    <w:lvl w:ilvl="0" w:tplc="44EC7D2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72426095">
    <w:abstractNumId w:val="0"/>
  </w:num>
  <w:num w:numId="2" w16cid:durableId="951936594">
    <w:abstractNumId w:val="2"/>
  </w:num>
  <w:num w:numId="3" w16cid:durableId="805972599">
    <w:abstractNumId w:val="5"/>
  </w:num>
  <w:num w:numId="4" w16cid:durableId="1030882212">
    <w:abstractNumId w:val="4"/>
  </w:num>
  <w:num w:numId="5" w16cid:durableId="911890685">
    <w:abstractNumId w:val="6"/>
  </w:num>
  <w:num w:numId="6" w16cid:durableId="125852151">
    <w:abstractNumId w:val="1"/>
  </w:num>
  <w:num w:numId="7" w16cid:durableId="1187207580">
    <w:abstractNumId w:val="3"/>
  </w:num>
  <w:num w:numId="8" w16cid:durableId="1822186404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4096" w:nlCheck="1" w:checkStyle="0"/>
  <w:activeWritingStyle w:appName="MSWord" w:lang="zh-CN" w:vendorID="64" w:dllVersion="0" w:nlCheck="1" w:checkStyle="1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5D1"/>
    <w:rsid w:val="000130F4"/>
    <w:rsid w:val="000154DD"/>
    <w:rsid w:val="00015AD2"/>
    <w:rsid w:val="00015D1B"/>
    <w:rsid w:val="00020FB6"/>
    <w:rsid w:val="00032308"/>
    <w:rsid w:val="0003790B"/>
    <w:rsid w:val="0003790E"/>
    <w:rsid w:val="000411DF"/>
    <w:rsid w:val="000471EA"/>
    <w:rsid w:val="000742D1"/>
    <w:rsid w:val="000750F9"/>
    <w:rsid w:val="000C54A2"/>
    <w:rsid w:val="000C741E"/>
    <w:rsid w:val="000E473B"/>
    <w:rsid w:val="000E788E"/>
    <w:rsid w:val="000F536B"/>
    <w:rsid w:val="000F6ACB"/>
    <w:rsid w:val="00117789"/>
    <w:rsid w:val="0012200B"/>
    <w:rsid w:val="00122ACB"/>
    <w:rsid w:val="001353FC"/>
    <w:rsid w:val="00140BE6"/>
    <w:rsid w:val="00142287"/>
    <w:rsid w:val="001547B6"/>
    <w:rsid w:val="00156874"/>
    <w:rsid w:val="00166595"/>
    <w:rsid w:val="00170859"/>
    <w:rsid w:val="001714D7"/>
    <w:rsid w:val="00173BB3"/>
    <w:rsid w:val="00181ABF"/>
    <w:rsid w:val="001938E5"/>
    <w:rsid w:val="001C5C8A"/>
    <w:rsid w:val="001C6092"/>
    <w:rsid w:val="001E59C9"/>
    <w:rsid w:val="001E5C92"/>
    <w:rsid w:val="001E738C"/>
    <w:rsid w:val="001F402A"/>
    <w:rsid w:val="00201B05"/>
    <w:rsid w:val="00202673"/>
    <w:rsid w:val="00206EAE"/>
    <w:rsid w:val="00217169"/>
    <w:rsid w:val="002225FA"/>
    <w:rsid w:val="00224F57"/>
    <w:rsid w:val="00253B36"/>
    <w:rsid w:val="002615DE"/>
    <w:rsid w:val="002622F4"/>
    <w:rsid w:val="00266E97"/>
    <w:rsid w:val="0028279D"/>
    <w:rsid w:val="00284E6F"/>
    <w:rsid w:val="0028567B"/>
    <w:rsid w:val="00292B52"/>
    <w:rsid w:val="002939DA"/>
    <w:rsid w:val="002A275C"/>
    <w:rsid w:val="002B61CA"/>
    <w:rsid w:val="002C0D85"/>
    <w:rsid w:val="002C416B"/>
    <w:rsid w:val="002D7790"/>
    <w:rsid w:val="002E4972"/>
    <w:rsid w:val="002F279F"/>
    <w:rsid w:val="002F4C7D"/>
    <w:rsid w:val="00300185"/>
    <w:rsid w:val="00304F69"/>
    <w:rsid w:val="003279B5"/>
    <w:rsid w:val="00330D4A"/>
    <w:rsid w:val="003419EB"/>
    <w:rsid w:val="0034754C"/>
    <w:rsid w:val="00352C1A"/>
    <w:rsid w:val="003660CE"/>
    <w:rsid w:val="00397EB2"/>
    <w:rsid w:val="00397FB1"/>
    <w:rsid w:val="003D0DD2"/>
    <w:rsid w:val="003D3BBD"/>
    <w:rsid w:val="003E07C5"/>
    <w:rsid w:val="003F2DB3"/>
    <w:rsid w:val="00403E6E"/>
    <w:rsid w:val="00404F0D"/>
    <w:rsid w:val="00415C94"/>
    <w:rsid w:val="00426F62"/>
    <w:rsid w:val="00435239"/>
    <w:rsid w:val="0044643B"/>
    <w:rsid w:val="00450D41"/>
    <w:rsid w:val="0045226E"/>
    <w:rsid w:val="0046032A"/>
    <w:rsid w:val="004717CC"/>
    <w:rsid w:val="0047479C"/>
    <w:rsid w:val="0048139A"/>
    <w:rsid w:val="004877B2"/>
    <w:rsid w:val="0049438F"/>
    <w:rsid w:val="004A3338"/>
    <w:rsid w:val="004C5D0B"/>
    <w:rsid w:val="004C6888"/>
    <w:rsid w:val="004D39FC"/>
    <w:rsid w:val="004D455A"/>
    <w:rsid w:val="004D4790"/>
    <w:rsid w:val="004D5932"/>
    <w:rsid w:val="004E1D03"/>
    <w:rsid w:val="004E453F"/>
    <w:rsid w:val="004F56BC"/>
    <w:rsid w:val="00501474"/>
    <w:rsid w:val="0050352F"/>
    <w:rsid w:val="00510466"/>
    <w:rsid w:val="00511200"/>
    <w:rsid w:val="0052335F"/>
    <w:rsid w:val="00525A5E"/>
    <w:rsid w:val="005421C8"/>
    <w:rsid w:val="0054277C"/>
    <w:rsid w:val="00543440"/>
    <w:rsid w:val="00550D06"/>
    <w:rsid w:val="005537AE"/>
    <w:rsid w:val="0056017F"/>
    <w:rsid w:val="005672C2"/>
    <w:rsid w:val="00581173"/>
    <w:rsid w:val="00583C1D"/>
    <w:rsid w:val="005B0AB3"/>
    <w:rsid w:val="005B1EF4"/>
    <w:rsid w:val="005B59C9"/>
    <w:rsid w:val="005C2BE5"/>
    <w:rsid w:val="005C36B9"/>
    <w:rsid w:val="005C37EF"/>
    <w:rsid w:val="005C3EF4"/>
    <w:rsid w:val="005E1562"/>
    <w:rsid w:val="005E4C88"/>
    <w:rsid w:val="005F32CF"/>
    <w:rsid w:val="00610A56"/>
    <w:rsid w:val="00611061"/>
    <w:rsid w:val="0061186E"/>
    <w:rsid w:val="00612871"/>
    <w:rsid w:val="00613661"/>
    <w:rsid w:val="00614A71"/>
    <w:rsid w:val="00616430"/>
    <w:rsid w:val="00617047"/>
    <w:rsid w:val="006224D9"/>
    <w:rsid w:val="00630BDF"/>
    <w:rsid w:val="00631BD0"/>
    <w:rsid w:val="006426D5"/>
    <w:rsid w:val="0065055F"/>
    <w:rsid w:val="00652F58"/>
    <w:rsid w:val="0065464C"/>
    <w:rsid w:val="006661ED"/>
    <w:rsid w:val="00677DB1"/>
    <w:rsid w:val="00686B85"/>
    <w:rsid w:val="00690B76"/>
    <w:rsid w:val="006944AF"/>
    <w:rsid w:val="006C37FE"/>
    <w:rsid w:val="006D3D3B"/>
    <w:rsid w:val="006F3995"/>
    <w:rsid w:val="006F59B4"/>
    <w:rsid w:val="006F5C8C"/>
    <w:rsid w:val="006F5DFD"/>
    <w:rsid w:val="006F73ED"/>
    <w:rsid w:val="00712B7C"/>
    <w:rsid w:val="00721017"/>
    <w:rsid w:val="007210AF"/>
    <w:rsid w:val="00721999"/>
    <w:rsid w:val="007253D5"/>
    <w:rsid w:val="00730C66"/>
    <w:rsid w:val="00733670"/>
    <w:rsid w:val="00737CD4"/>
    <w:rsid w:val="00742C70"/>
    <w:rsid w:val="00747BA1"/>
    <w:rsid w:val="0075099C"/>
    <w:rsid w:val="00764B71"/>
    <w:rsid w:val="007725ED"/>
    <w:rsid w:val="00772A42"/>
    <w:rsid w:val="00776720"/>
    <w:rsid w:val="00777A69"/>
    <w:rsid w:val="00796C70"/>
    <w:rsid w:val="007C0736"/>
    <w:rsid w:val="007D0104"/>
    <w:rsid w:val="007E1C68"/>
    <w:rsid w:val="007E5F42"/>
    <w:rsid w:val="007E71F1"/>
    <w:rsid w:val="007F1E4D"/>
    <w:rsid w:val="007F4787"/>
    <w:rsid w:val="008065C4"/>
    <w:rsid w:val="00826852"/>
    <w:rsid w:val="00845CD8"/>
    <w:rsid w:val="0084734A"/>
    <w:rsid w:val="008476C2"/>
    <w:rsid w:val="008560BB"/>
    <w:rsid w:val="008661D1"/>
    <w:rsid w:val="00882B05"/>
    <w:rsid w:val="008870F7"/>
    <w:rsid w:val="008A0FEC"/>
    <w:rsid w:val="008A3551"/>
    <w:rsid w:val="008C1C6C"/>
    <w:rsid w:val="008C27F3"/>
    <w:rsid w:val="008D38FF"/>
    <w:rsid w:val="008D43EF"/>
    <w:rsid w:val="008F1869"/>
    <w:rsid w:val="008F40EA"/>
    <w:rsid w:val="008F6DA3"/>
    <w:rsid w:val="00907969"/>
    <w:rsid w:val="00911C8F"/>
    <w:rsid w:val="009225D9"/>
    <w:rsid w:val="00923ABA"/>
    <w:rsid w:val="00941D48"/>
    <w:rsid w:val="00943CB0"/>
    <w:rsid w:val="009449E3"/>
    <w:rsid w:val="009451E8"/>
    <w:rsid w:val="00955522"/>
    <w:rsid w:val="00971FDA"/>
    <w:rsid w:val="00975D82"/>
    <w:rsid w:val="009912A6"/>
    <w:rsid w:val="00997E95"/>
    <w:rsid w:val="009A7C7E"/>
    <w:rsid w:val="009C080F"/>
    <w:rsid w:val="009C227A"/>
    <w:rsid w:val="009D0281"/>
    <w:rsid w:val="009D7E86"/>
    <w:rsid w:val="009E0AE0"/>
    <w:rsid w:val="009E3D73"/>
    <w:rsid w:val="009E673E"/>
    <w:rsid w:val="009F49E6"/>
    <w:rsid w:val="00A015B6"/>
    <w:rsid w:val="00A04C7E"/>
    <w:rsid w:val="00A13AF6"/>
    <w:rsid w:val="00A25B6E"/>
    <w:rsid w:val="00A25D9B"/>
    <w:rsid w:val="00A27E96"/>
    <w:rsid w:val="00A301FB"/>
    <w:rsid w:val="00A505FD"/>
    <w:rsid w:val="00A53777"/>
    <w:rsid w:val="00A76C12"/>
    <w:rsid w:val="00A8731C"/>
    <w:rsid w:val="00A903A8"/>
    <w:rsid w:val="00A94AE6"/>
    <w:rsid w:val="00AB3897"/>
    <w:rsid w:val="00AB7F02"/>
    <w:rsid w:val="00AC3F90"/>
    <w:rsid w:val="00AD44E6"/>
    <w:rsid w:val="00AD6660"/>
    <w:rsid w:val="00AE7516"/>
    <w:rsid w:val="00B150B8"/>
    <w:rsid w:val="00B421E4"/>
    <w:rsid w:val="00B512A0"/>
    <w:rsid w:val="00B5260E"/>
    <w:rsid w:val="00B52674"/>
    <w:rsid w:val="00B768EE"/>
    <w:rsid w:val="00B77D18"/>
    <w:rsid w:val="00B87A32"/>
    <w:rsid w:val="00BA28A9"/>
    <w:rsid w:val="00BA410B"/>
    <w:rsid w:val="00BC2CFF"/>
    <w:rsid w:val="00BC3D99"/>
    <w:rsid w:val="00BC3F6F"/>
    <w:rsid w:val="00BC6D74"/>
    <w:rsid w:val="00BE3D1C"/>
    <w:rsid w:val="00BF4C2F"/>
    <w:rsid w:val="00C06501"/>
    <w:rsid w:val="00C15356"/>
    <w:rsid w:val="00C2547A"/>
    <w:rsid w:val="00C30162"/>
    <w:rsid w:val="00C33A6E"/>
    <w:rsid w:val="00C47E68"/>
    <w:rsid w:val="00C514A6"/>
    <w:rsid w:val="00C576F5"/>
    <w:rsid w:val="00C622B5"/>
    <w:rsid w:val="00C64AEC"/>
    <w:rsid w:val="00C66D9B"/>
    <w:rsid w:val="00C7411A"/>
    <w:rsid w:val="00C939A1"/>
    <w:rsid w:val="00C95AC5"/>
    <w:rsid w:val="00C95D3D"/>
    <w:rsid w:val="00CB7686"/>
    <w:rsid w:val="00CC24A0"/>
    <w:rsid w:val="00CD060C"/>
    <w:rsid w:val="00CE0F4C"/>
    <w:rsid w:val="00CE2903"/>
    <w:rsid w:val="00CF17E6"/>
    <w:rsid w:val="00CF427B"/>
    <w:rsid w:val="00CF4AC6"/>
    <w:rsid w:val="00CF4F9E"/>
    <w:rsid w:val="00D12CF3"/>
    <w:rsid w:val="00D141B8"/>
    <w:rsid w:val="00D163D7"/>
    <w:rsid w:val="00D229D0"/>
    <w:rsid w:val="00D24107"/>
    <w:rsid w:val="00D42D1F"/>
    <w:rsid w:val="00D5095B"/>
    <w:rsid w:val="00D63D88"/>
    <w:rsid w:val="00D64C3E"/>
    <w:rsid w:val="00D7690B"/>
    <w:rsid w:val="00D77D29"/>
    <w:rsid w:val="00D841CA"/>
    <w:rsid w:val="00D9176B"/>
    <w:rsid w:val="00D920A2"/>
    <w:rsid w:val="00D97D58"/>
    <w:rsid w:val="00DA252D"/>
    <w:rsid w:val="00DB295A"/>
    <w:rsid w:val="00DB6E2A"/>
    <w:rsid w:val="00DC17DD"/>
    <w:rsid w:val="00DC45A2"/>
    <w:rsid w:val="00DC5ABA"/>
    <w:rsid w:val="00DD492C"/>
    <w:rsid w:val="00DD704A"/>
    <w:rsid w:val="00DE1104"/>
    <w:rsid w:val="00DE7566"/>
    <w:rsid w:val="00DF69F0"/>
    <w:rsid w:val="00E0644F"/>
    <w:rsid w:val="00E07733"/>
    <w:rsid w:val="00E100F1"/>
    <w:rsid w:val="00E20DB1"/>
    <w:rsid w:val="00E24D67"/>
    <w:rsid w:val="00E25380"/>
    <w:rsid w:val="00E51930"/>
    <w:rsid w:val="00E703D9"/>
    <w:rsid w:val="00E7314D"/>
    <w:rsid w:val="00EA4868"/>
    <w:rsid w:val="00EB6359"/>
    <w:rsid w:val="00EC7BDA"/>
    <w:rsid w:val="00ED5C66"/>
    <w:rsid w:val="00EE4544"/>
    <w:rsid w:val="00EE45D1"/>
    <w:rsid w:val="00EE49C4"/>
    <w:rsid w:val="00EF465A"/>
    <w:rsid w:val="00EF59BE"/>
    <w:rsid w:val="00F04C6F"/>
    <w:rsid w:val="00F06F1A"/>
    <w:rsid w:val="00F07C32"/>
    <w:rsid w:val="00F164E9"/>
    <w:rsid w:val="00F20813"/>
    <w:rsid w:val="00F36D93"/>
    <w:rsid w:val="00F4243E"/>
    <w:rsid w:val="00F42D93"/>
    <w:rsid w:val="00F53DEF"/>
    <w:rsid w:val="00F74FB5"/>
    <w:rsid w:val="00F832C9"/>
    <w:rsid w:val="00FA1E85"/>
    <w:rsid w:val="00FA5882"/>
    <w:rsid w:val="00FB1303"/>
    <w:rsid w:val="00FC2235"/>
    <w:rsid w:val="00FC2FED"/>
    <w:rsid w:val="00FC42B2"/>
    <w:rsid w:val="00FE5EA2"/>
    <w:rsid w:val="00FE6D0A"/>
    <w:rsid w:val="00FF226D"/>
    <w:rsid w:val="00FF48A0"/>
    <w:rsid w:val="00FF7BA2"/>
    <w:rsid w:val="00FF7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888B08"/>
  <w14:defaultImageDpi w14:val="32767"/>
  <w15:chartTrackingRefBased/>
  <w15:docId w15:val="{F6453E9B-4A6B-493E-8F50-6B8031FC7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0">
    <w:name w:val="Normal"/>
    <w:qFormat/>
    <w:rsid w:val="00941D48"/>
    <w:pPr>
      <w:spacing w:after="120" w:line="360" w:lineRule="auto"/>
    </w:pPr>
    <w:rPr>
      <w:color w:val="305868" w:themeColor="text2"/>
    </w:rPr>
  </w:style>
  <w:style w:type="paragraph" w:styleId="1">
    <w:name w:val="heading 1"/>
    <w:basedOn w:val="a0"/>
    <w:next w:val="a0"/>
    <w:link w:val="10"/>
    <w:autoRedefine/>
    <w:uiPriority w:val="9"/>
    <w:qFormat/>
    <w:rsid w:val="00941D48"/>
    <w:pPr>
      <w:keepNext/>
      <w:keepLines/>
      <w:numPr>
        <w:numId w:val="3"/>
      </w:numPr>
      <w:pBdr>
        <w:top w:val="single" w:sz="12" w:space="6" w:color="008CFF" w:themeColor="accent3"/>
      </w:pBdr>
      <w:spacing w:before="480" w:line="240" w:lineRule="auto"/>
      <w:outlineLvl w:val="0"/>
    </w:pPr>
    <w:rPr>
      <w:rFonts w:ascii="Lato Medium" w:hAnsi="Lato Medium"/>
      <w:color w:val="008CFF" w:themeColor="accent3"/>
      <w:sz w:val="48"/>
    </w:rPr>
  </w:style>
  <w:style w:type="paragraph" w:styleId="2">
    <w:name w:val="heading 2"/>
    <w:basedOn w:val="1"/>
    <w:next w:val="a0"/>
    <w:link w:val="20"/>
    <w:autoRedefine/>
    <w:uiPriority w:val="9"/>
    <w:unhideWhenUsed/>
    <w:qFormat/>
    <w:rsid w:val="00611061"/>
    <w:pPr>
      <w:numPr>
        <w:ilvl w:val="1"/>
      </w:numPr>
      <w:pBdr>
        <w:top w:val="none" w:sz="0" w:space="0" w:color="auto"/>
      </w:pBdr>
      <w:spacing w:before="240"/>
      <w:outlineLvl w:val="1"/>
    </w:pPr>
    <w:rPr>
      <w:sz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020FB6"/>
    <w:pPr>
      <w:keepNext/>
      <w:keepLines/>
      <w:numPr>
        <w:ilvl w:val="2"/>
        <w:numId w:val="3"/>
      </w:numPr>
      <w:spacing w:before="180" w:after="0"/>
      <w:outlineLvl w:val="2"/>
    </w:pPr>
    <w:rPr>
      <w:rFonts w:ascii="Lato" w:eastAsiaTheme="majorEastAsia" w:hAnsi="Lato" w:cstheme="majorBidi"/>
      <w:b/>
      <w:color w:val="B4B4B4" w:themeColor="accent6" w:themeTint="99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3E07C5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66BAFF" w:themeColor="accent3" w:themeTint="99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032308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BF6200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032308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7F4100" w:themeColor="accent1" w:themeShade="7F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032308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7F4100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032308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41778D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032308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41778D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CodeBlock">
    <w:name w:val="Code Block"/>
    <w:basedOn w:val="a0"/>
    <w:autoRedefine/>
    <w:qFormat/>
    <w:rsid w:val="003E07C5"/>
    <w:pPr>
      <w:pBdr>
        <w:top w:val="dotted" w:sz="12" w:space="6" w:color="CDCDCD" w:themeColor="accent6" w:themeTint="66"/>
        <w:left w:val="dotted" w:sz="12" w:space="6" w:color="CDCDCD" w:themeColor="accent6" w:themeTint="66"/>
        <w:bottom w:val="dotted" w:sz="12" w:space="6" w:color="CDCDCD" w:themeColor="accent6" w:themeTint="66"/>
        <w:right w:val="dotted" w:sz="12" w:space="6" w:color="CDCDCD" w:themeColor="accent6" w:themeTint="66"/>
      </w:pBdr>
      <w:shd w:val="clear" w:color="auto" w:fill="F2F2F2" w:themeFill="background1" w:themeFillShade="F2"/>
      <w:ind w:left="180" w:right="180"/>
    </w:pPr>
    <w:rPr>
      <w:rFonts w:ascii="Courier New" w:hAnsi="Courier New" w:cs="Courier New"/>
    </w:rPr>
  </w:style>
  <w:style w:type="character" w:customStyle="1" w:styleId="10">
    <w:name w:val="标题 1 字符"/>
    <w:basedOn w:val="a1"/>
    <w:link w:val="1"/>
    <w:uiPriority w:val="9"/>
    <w:rsid w:val="00941D48"/>
    <w:rPr>
      <w:rFonts w:ascii="Lato Medium" w:hAnsi="Lato Medium"/>
      <w:color w:val="008CFF" w:themeColor="accent3"/>
      <w:sz w:val="48"/>
    </w:rPr>
  </w:style>
  <w:style w:type="character" w:customStyle="1" w:styleId="20">
    <w:name w:val="标题 2 字符"/>
    <w:basedOn w:val="a1"/>
    <w:link w:val="2"/>
    <w:uiPriority w:val="9"/>
    <w:rsid w:val="00611061"/>
    <w:rPr>
      <w:rFonts w:ascii="Lato Medium" w:hAnsi="Lato Medium"/>
      <w:color w:val="008CFF" w:themeColor="accent3"/>
      <w:sz w:val="32"/>
    </w:rPr>
  </w:style>
  <w:style w:type="character" w:customStyle="1" w:styleId="30">
    <w:name w:val="标题 3 字符"/>
    <w:basedOn w:val="a1"/>
    <w:link w:val="3"/>
    <w:uiPriority w:val="9"/>
    <w:rsid w:val="00020FB6"/>
    <w:rPr>
      <w:rFonts w:ascii="Lato" w:eastAsiaTheme="majorEastAsia" w:hAnsi="Lato" w:cstheme="majorBidi"/>
      <w:b/>
      <w:color w:val="B4B4B4" w:themeColor="accent6" w:themeTint="99"/>
      <w:szCs w:val="28"/>
    </w:rPr>
  </w:style>
  <w:style w:type="paragraph" w:styleId="a4">
    <w:name w:val="footer"/>
    <w:basedOn w:val="a0"/>
    <w:link w:val="a5"/>
    <w:uiPriority w:val="99"/>
    <w:unhideWhenUsed/>
    <w:rsid w:val="007C07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页脚 字符"/>
    <w:basedOn w:val="a1"/>
    <w:link w:val="a4"/>
    <w:uiPriority w:val="99"/>
    <w:rsid w:val="007C0736"/>
    <w:rPr>
      <w:color w:val="305868" w:themeColor="text2"/>
    </w:rPr>
  </w:style>
  <w:style w:type="paragraph" w:customStyle="1" w:styleId="Note">
    <w:name w:val="Note"/>
    <w:basedOn w:val="a0"/>
    <w:link w:val="NoteChar"/>
    <w:autoRedefine/>
    <w:qFormat/>
    <w:rsid w:val="003E07C5"/>
    <w:pPr>
      <w:pBdr>
        <w:top w:val="single" w:sz="12" w:space="6" w:color="E6E6E6" w:themeColor="accent6" w:themeTint="33"/>
        <w:left w:val="single" w:sz="12" w:space="6" w:color="E6E6E6" w:themeColor="accent6" w:themeTint="33"/>
        <w:bottom w:val="single" w:sz="12" w:space="6" w:color="E6E6E6" w:themeColor="accent6" w:themeTint="33"/>
        <w:right w:val="single" w:sz="12" w:space="6" w:color="E6E6E6" w:themeColor="accent6" w:themeTint="33"/>
      </w:pBdr>
      <w:shd w:val="clear" w:color="auto" w:fill="F2F2F2" w:themeFill="background1" w:themeFillShade="F2"/>
      <w:ind w:left="180" w:right="180"/>
    </w:pPr>
    <w:rPr>
      <w:color w:val="828282" w:themeColor="accent6"/>
    </w:rPr>
  </w:style>
  <w:style w:type="paragraph" w:customStyle="1" w:styleId="NoteTitle">
    <w:name w:val="Note Title"/>
    <w:basedOn w:val="Note"/>
    <w:next w:val="Note"/>
    <w:link w:val="NoteTitleChar"/>
    <w:qFormat/>
    <w:rsid w:val="00677DB1"/>
    <w:rPr>
      <w:rFonts w:ascii="Roboto" w:hAnsi="Roboto"/>
      <w:b/>
    </w:rPr>
  </w:style>
  <w:style w:type="paragraph" w:styleId="a6">
    <w:name w:val="footnote text"/>
    <w:basedOn w:val="a0"/>
    <w:link w:val="a7"/>
    <w:uiPriority w:val="99"/>
    <w:unhideWhenUsed/>
    <w:rsid w:val="00142287"/>
    <w:pPr>
      <w:spacing w:after="0" w:line="240" w:lineRule="auto"/>
    </w:pPr>
    <w:rPr>
      <w:color w:val="B4B4B4" w:themeColor="accent6" w:themeTint="99"/>
    </w:rPr>
  </w:style>
  <w:style w:type="character" w:customStyle="1" w:styleId="a7">
    <w:name w:val="脚注文本 字符"/>
    <w:basedOn w:val="a1"/>
    <w:link w:val="a6"/>
    <w:uiPriority w:val="99"/>
    <w:rsid w:val="00142287"/>
    <w:rPr>
      <w:color w:val="B4B4B4" w:themeColor="accent6" w:themeTint="99"/>
    </w:rPr>
  </w:style>
  <w:style w:type="character" w:styleId="a8">
    <w:name w:val="footnote reference"/>
    <w:basedOn w:val="a1"/>
    <w:uiPriority w:val="99"/>
    <w:unhideWhenUsed/>
    <w:rsid w:val="00142287"/>
    <w:rPr>
      <w:vertAlign w:val="superscript"/>
    </w:rPr>
  </w:style>
  <w:style w:type="table" w:styleId="a9">
    <w:name w:val="Table Grid"/>
    <w:basedOn w:val="a2"/>
    <w:uiPriority w:val="39"/>
    <w:rsid w:val="000E78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umberedList">
    <w:name w:val="Numbered List"/>
    <w:uiPriority w:val="99"/>
    <w:rsid w:val="00772A42"/>
    <w:pPr>
      <w:numPr>
        <w:numId w:val="2"/>
      </w:numPr>
    </w:pPr>
  </w:style>
  <w:style w:type="paragraph" w:styleId="a">
    <w:name w:val="List Number"/>
    <w:basedOn w:val="a0"/>
    <w:uiPriority w:val="99"/>
    <w:semiHidden/>
    <w:unhideWhenUsed/>
    <w:rsid w:val="00772A42"/>
    <w:pPr>
      <w:numPr>
        <w:numId w:val="1"/>
      </w:numPr>
      <w:contextualSpacing/>
    </w:pPr>
  </w:style>
  <w:style w:type="character" w:customStyle="1" w:styleId="40">
    <w:name w:val="标题 4 字符"/>
    <w:basedOn w:val="a1"/>
    <w:link w:val="4"/>
    <w:uiPriority w:val="9"/>
    <w:semiHidden/>
    <w:rsid w:val="003E07C5"/>
    <w:rPr>
      <w:rFonts w:asciiTheme="majorHAnsi" w:eastAsiaTheme="majorEastAsia" w:hAnsiTheme="majorHAnsi" w:cstheme="majorBidi"/>
      <w:i/>
      <w:iCs/>
      <w:color w:val="66BAFF" w:themeColor="accent3" w:themeTint="99"/>
    </w:rPr>
  </w:style>
  <w:style w:type="character" w:customStyle="1" w:styleId="50">
    <w:name w:val="标题 5 字符"/>
    <w:basedOn w:val="a1"/>
    <w:link w:val="5"/>
    <w:uiPriority w:val="9"/>
    <w:semiHidden/>
    <w:rsid w:val="00032308"/>
    <w:rPr>
      <w:rFonts w:asciiTheme="majorHAnsi" w:eastAsiaTheme="majorEastAsia" w:hAnsiTheme="majorHAnsi" w:cstheme="majorBidi"/>
      <w:color w:val="BF6200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032308"/>
    <w:rPr>
      <w:rFonts w:asciiTheme="majorHAnsi" w:eastAsiaTheme="majorEastAsia" w:hAnsiTheme="majorHAnsi" w:cstheme="majorBidi"/>
      <w:color w:val="7F4100" w:themeColor="accent1" w:themeShade="7F"/>
    </w:rPr>
  </w:style>
  <w:style w:type="character" w:customStyle="1" w:styleId="70">
    <w:name w:val="标题 7 字符"/>
    <w:basedOn w:val="a1"/>
    <w:link w:val="7"/>
    <w:uiPriority w:val="9"/>
    <w:semiHidden/>
    <w:rsid w:val="00032308"/>
    <w:rPr>
      <w:rFonts w:asciiTheme="majorHAnsi" w:eastAsiaTheme="majorEastAsia" w:hAnsiTheme="majorHAnsi" w:cstheme="majorBidi"/>
      <w:i/>
      <w:iCs/>
      <w:color w:val="7F4100" w:themeColor="accent1" w:themeShade="7F"/>
    </w:rPr>
  </w:style>
  <w:style w:type="character" w:customStyle="1" w:styleId="80">
    <w:name w:val="标题 8 字符"/>
    <w:basedOn w:val="a1"/>
    <w:link w:val="8"/>
    <w:uiPriority w:val="9"/>
    <w:semiHidden/>
    <w:rsid w:val="00032308"/>
    <w:rPr>
      <w:rFonts w:asciiTheme="majorHAnsi" w:eastAsiaTheme="majorEastAsia" w:hAnsiTheme="majorHAnsi" w:cstheme="majorBidi"/>
      <w:color w:val="41778D" w:themeColor="text1" w:themeTint="D8"/>
      <w:sz w:val="21"/>
      <w:szCs w:val="21"/>
    </w:rPr>
  </w:style>
  <w:style w:type="character" w:customStyle="1" w:styleId="90">
    <w:name w:val="标题 9 字符"/>
    <w:basedOn w:val="a1"/>
    <w:link w:val="9"/>
    <w:uiPriority w:val="9"/>
    <w:semiHidden/>
    <w:rsid w:val="00032308"/>
    <w:rPr>
      <w:rFonts w:asciiTheme="majorHAnsi" w:eastAsiaTheme="majorEastAsia" w:hAnsiTheme="majorHAnsi" w:cstheme="majorBidi"/>
      <w:i/>
      <w:iCs/>
      <w:color w:val="41778D" w:themeColor="text1" w:themeTint="D8"/>
      <w:sz w:val="21"/>
      <w:szCs w:val="21"/>
    </w:rPr>
  </w:style>
  <w:style w:type="paragraph" w:customStyle="1" w:styleId="CodeInline">
    <w:name w:val="Code Inline"/>
    <w:basedOn w:val="a0"/>
    <w:link w:val="CodeInlineChar"/>
    <w:autoRedefine/>
    <w:qFormat/>
    <w:rsid w:val="003E07C5"/>
    <w:pPr>
      <w:shd w:val="clear" w:color="auto" w:fill="F2F2F2" w:themeFill="background1" w:themeFillShade="F2"/>
    </w:pPr>
    <w:rPr>
      <w:rFonts w:ascii="Courier New" w:hAnsi="Courier New" w:cs="Courier New"/>
      <w:bdr w:val="dotted" w:sz="12" w:space="0" w:color="CDCDCD" w:themeColor="accent6" w:themeTint="66"/>
      <w:shd w:val="clear" w:color="auto" w:fill="FFFFFF" w:themeFill="background2"/>
    </w:rPr>
  </w:style>
  <w:style w:type="character" w:customStyle="1" w:styleId="CodeInlineChar">
    <w:name w:val="Code Inline Char"/>
    <w:basedOn w:val="a1"/>
    <w:link w:val="CodeInline"/>
    <w:rsid w:val="003E07C5"/>
    <w:rPr>
      <w:rFonts w:ascii="Courier New" w:hAnsi="Courier New" w:cs="Courier New"/>
      <w:color w:val="305868" w:themeColor="text2"/>
      <w:bdr w:val="dotted" w:sz="12" w:space="0" w:color="CDCDCD" w:themeColor="accent6" w:themeTint="66"/>
      <w:shd w:val="clear" w:color="auto" w:fill="F2F2F2" w:themeFill="background1" w:themeFillShade="F2"/>
    </w:rPr>
  </w:style>
  <w:style w:type="paragraph" w:styleId="aa">
    <w:name w:val="header"/>
    <w:basedOn w:val="a0"/>
    <w:link w:val="ab"/>
    <w:uiPriority w:val="99"/>
    <w:unhideWhenUsed/>
    <w:rsid w:val="00EE45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页眉 字符"/>
    <w:basedOn w:val="a1"/>
    <w:link w:val="aa"/>
    <w:uiPriority w:val="99"/>
    <w:rsid w:val="00EE4544"/>
    <w:rPr>
      <w:color w:val="305868" w:themeColor="text2"/>
    </w:rPr>
  </w:style>
  <w:style w:type="character" w:styleId="ac">
    <w:name w:val="line number"/>
    <w:basedOn w:val="a1"/>
    <w:uiPriority w:val="99"/>
    <w:semiHidden/>
    <w:unhideWhenUsed/>
    <w:rsid w:val="000411DF"/>
  </w:style>
  <w:style w:type="character" w:styleId="ad">
    <w:name w:val="Hyperlink"/>
    <w:basedOn w:val="a1"/>
    <w:uiPriority w:val="99"/>
    <w:unhideWhenUsed/>
    <w:rsid w:val="003E07C5"/>
    <w:rPr>
      <w:color w:val="00A3AF" w:themeColor="accent2"/>
      <w:u w:val="single"/>
    </w:rPr>
  </w:style>
  <w:style w:type="paragraph" w:customStyle="1" w:styleId="Image">
    <w:name w:val="Image"/>
    <w:basedOn w:val="a0"/>
    <w:next w:val="a0"/>
    <w:qFormat/>
    <w:rsid w:val="00020FB6"/>
    <w:pPr>
      <w:spacing w:before="240" w:after="240"/>
    </w:pPr>
    <w:rPr>
      <w:noProof/>
    </w:rPr>
  </w:style>
  <w:style w:type="paragraph" w:styleId="ae">
    <w:name w:val="caption"/>
    <w:basedOn w:val="a0"/>
    <w:next w:val="a0"/>
    <w:uiPriority w:val="35"/>
    <w:unhideWhenUsed/>
    <w:qFormat/>
    <w:rsid w:val="00020FB6"/>
    <w:pPr>
      <w:spacing w:after="200" w:line="240" w:lineRule="auto"/>
    </w:pPr>
    <w:rPr>
      <w:iCs/>
      <w:color w:val="B4B4B4" w:themeColor="accent6" w:themeTint="99"/>
      <w:sz w:val="20"/>
      <w:szCs w:val="20"/>
    </w:rPr>
  </w:style>
  <w:style w:type="paragraph" w:styleId="af">
    <w:name w:val="List Paragraph"/>
    <w:basedOn w:val="a0"/>
    <w:uiPriority w:val="34"/>
    <w:qFormat/>
    <w:rsid w:val="00EB6359"/>
    <w:pPr>
      <w:ind w:left="720"/>
      <w:contextualSpacing/>
    </w:pPr>
  </w:style>
  <w:style w:type="character" w:customStyle="1" w:styleId="NoteChar">
    <w:name w:val="Note Char"/>
    <w:basedOn w:val="a1"/>
    <w:link w:val="Note"/>
    <w:rsid w:val="003E07C5"/>
    <w:rPr>
      <w:color w:val="828282" w:themeColor="accent6"/>
      <w:shd w:val="clear" w:color="auto" w:fill="F2F2F2" w:themeFill="background1" w:themeFillShade="F2"/>
    </w:rPr>
  </w:style>
  <w:style w:type="character" w:customStyle="1" w:styleId="NoteTitleChar">
    <w:name w:val="Note Title Char"/>
    <w:basedOn w:val="NoteChar"/>
    <w:link w:val="NoteTitle"/>
    <w:rsid w:val="0034754C"/>
    <w:rPr>
      <w:rFonts w:ascii="Roboto" w:hAnsi="Roboto"/>
      <w:b/>
      <w:color w:val="828282" w:themeColor="accent6"/>
      <w:shd w:val="clear" w:color="auto" w:fill="FFFFFF" w:themeFill="background2"/>
    </w:rPr>
  </w:style>
  <w:style w:type="paragraph" w:styleId="af0">
    <w:name w:val="Quote"/>
    <w:basedOn w:val="a0"/>
    <w:next w:val="QuoteAttribution"/>
    <w:link w:val="af1"/>
    <w:uiPriority w:val="29"/>
    <w:qFormat/>
    <w:rsid w:val="0034754C"/>
    <w:pPr>
      <w:keepLines/>
      <w:pBdr>
        <w:left w:val="single" w:sz="12" w:space="4" w:color="CDCDCD" w:themeColor="accent6" w:themeTint="66"/>
      </w:pBdr>
      <w:ind w:left="720" w:right="720"/>
      <w:mirrorIndents/>
    </w:pPr>
    <w:rPr>
      <w:rFonts w:ascii="Roboto" w:hAnsi="Roboto"/>
      <w:color w:val="828282" w:themeColor="accent6"/>
    </w:rPr>
  </w:style>
  <w:style w:type="character" w:customStyle="1" w:styleId="af1">
    <w:name w:val="引用 字符"/>
    <w:basedOn w:val="a1"/>
    <w:link w:val="af0"/>
    <w:uiPriority w:val="29"/>
    <w:rsid w:val="0034754C"/>
    <w:rPr>
      <w:rFonts w:ascii="Roboto" w:hAnsi="Roboto"/>
      <w:color w:val="828282" w:themeColor="accent6"/>
    </w:rPr>
  </w:style>
  <w:style w:type="paragraph" w:customStyle="1" w:styleId="QuoteAttribution">
    <w:name w:val="Quote Attribution"/>
    <w:basedOn w:val="af0"/>
    <w:qFormat/>
    <w:rsid w:val="0034754C"/>
    <w:pPr>
      <w:ind w:left="900" w:hanging="180"/>
      <w:jc w:val="right"/>
    </w:pPr>
  </w:style>
  <w:style w:type="paragraph" w:styleId="af2">
    <w:name w:val="Intense Quote"/>
    <w:basedOn w:val="af0"/>
    <w:next w:val="IntenseQuoteAttribution"/>
    <w:link w:val="af3"/>
    <w:uiPriority w:val="30"/>
    <w:qFormat/>
    <w:rsid w:val="003E07C5"/>
    <w:pPr>
      <w:pBdr>
        <w:left w:val="single" w:sz="12" w:space="4" w:color="66BAFF" w:themeColor="accent3" w:themeTint="99"/>
      </w:pBdr>
      <w:spacing w:line="240" w:lineRule="auto"/>
    </w:pPr>
    <w:rPr>
      <w:rFonts w:ascii="Roboto Light" w:hAnsi="Roboto Light"/>
      <w:i/>
      <w:color w:val="66BAFF" w:themeColor="accent3" w:themeTint="99"/>
      <w:sz w:val="32"/>
    </w:rPr>
  </w:style>
  <w:style w:type="character" w:customStyle="1" w:styleId="af3">
    <w:name w:val="明显引用 字符"/>
    <w:basedOn w:val="a1"/>
    <w:link w:val="af2"/>
    <w:uiPriority w:val="30"/>
    <w:rsid w:val="003E07C5"/>
    <w:rPr>
      <w:rFonts w:ascii="Roboto Light" w:hAnsi="Roboto Light"/>
      <w:i/>
      <w:color w:val="66BAFF" w:themeColor="accent3" w:themeTint="99"/>
      <w:sz w:val="32"/>
    </w:rPr>
  </w:style>
  <w:style w:type="paragraph" w:customStyle="1" w:styleId="IntenseQuoteAttribution">
    <w:name w:val="Intense Quote Attribution"/>
    <w:basedOn w:val="QuoteAttribution"/>
    <w:qFormat/>
    <w:rsid w:val="003E07C5"/>
    <w:pPr>
      <w:pBdr>
        <w:left w:val="single" w:sz="12" w:space="4" w:color="66BAFF" w:themeColor="accent3" w:themeTint="99"/>
      </w:pBdr>
    </w:pPr>
    <w:rPr>
      <w:color w:val="66BAFF" w:themeColor="accent3" w:themeTint="99"/>
    </w:rPr>
  </w:style>
  <w:style w:type="paragraph" w:styleId="TOC2">
    <w:name w:val="toc 2"/>
    <w:basedOn w:val="a0"/>
    <w:next w:val="a0"/>
    <w:uiPriority w:val="39"/>
    <w:unhideWhenUsed/>
    <w:rsid w:val="00FF48A0"/>
    <w:pPr>
      <w:spacing w:after="60"/>
    </w:pPr>
    <w:rPr>
      <w:noProof/>
      <w:color w:val="828282" w:themeColor="accent6"/>
    </w:rPr>
  </w:style>
  <w:style w:type="paragraph" w:styleId="TOC1">
    <w:name w:val="toc 1"/>
    <w:basedOn w:val="2"/>
    <w:next w:val="a0"/>
    <w:autoRedefine/>
    <w:uiPriority w:val="39"/>
    <w:unhideWhenUsed/>
    <w:rsid w:val="00C514A6"/>
    <w:pPr>
      <w:numPr>
        <w:ilvl w:val="0"/>
        <w:numId w:val="0"/>
      </w:numPr>
    </w:pPr>
    <w:rPr>
      <w:noProof/>
    </w:rPr>
  </w:style>
  <w:style w:type="paragraph" w:styleId="TOC3">
    <w:name w:val="toc 3"/>
    <w:basedOn w:val="TOC2"/>
    <w:next w:val="a0"/>
    <w:autoRedefine/>
    <w:uiPriority w:val="39"/>
    <w:unhideWhenUsed/>
    <w:rsid w:val="00FF48A0"/>
    <w:rPr>
      <w:color w:val="B4B4B4" w:themeColor="accent6" w:themeTint="99"/>
    </w:rPr>
  </w:style>
  <w:style w:type="paragraph" w:styleId="TOC">
    <w:name w:val="TOC Heading"/>
    <w:basedOn w:val="1"/>
    <w:next w:val="a0"/>
    <w:uiPriority w:val="39"/>
    <w:unhideWhenUsed/>
    <w:qFormat/>
    <w:rsid w:val="005C3EF4"/>
  </w:style>
  <w:style w:type="paragraph" w:styleId="TOC4">
    <w:name w:val="toc 4"/>
    <w:basedOn w:val="a0"/>
    <w:next w:val="a0"/>
    <w:autoRedefine/>
    <w:uiPriority w:val="39"/>
    <w:semiHidden/>
    <w:unhideWhenUsed/>
    <w:rsid w:val="009D0281"/>
    <w:pPr>
      <w:spacing w:after="0"/>
      <w:ind w:left="720"/>
    </w:pPr>
    <w:rPr>
      <w:sz w:val="20"/>
      <w:szCs w:val="20"/>
    </w:rPr>
  </w:style>
  <w:style w:type="paragraph" w:styleId="TOC5">
    <w:name w:val="toc 5"/>
    <w:basedOn w:val="a0"/>
    <w:next w:val="a0"/>
    <w:autoRedefine/>
    <w:uiPriority w:val="39"/>
    <w:semiHidden/>
    <w:unhideWhenUsed/>
    <w:rsid w:val="009D0281"/>
    <w:pPr>
      <w:spacing w:after="0"/>
      <w:ind w:left="960"/>
    </w:pPr>
    <w:rPr>
      <w:sz w:val="20"/>
      <w:szCs w:val="20"/>
    </w:rPr>
  </w:style>
  <w:style w:type="paragraph" w:styleId="TOC6">
    <w:name w:val="toc 6"/>
    <w:basedOn w:val="a0"/>
    <w:next w:val="a0"/>
    <w:autoRedefine/>
    <w:uiPriority w:val="39"/>
    <w:semiHidden/>
    <w:unhideWhenUsed/>
    <w:rsid w:val="009D0281"/>
    <w:pPr>
      <w:spacing w:after="0"/>
      <w:ind w:left="1200"/>
    </w:pPr>
    <w:rPr>
      <w:sz w:val="20"/>
      <w:szCs w:val="20"/>
    </w:rPr>
  </w:style>
  <w:style w:type="paragraph" w:styleId="TOC7">
    <w:name w:val="toc 7"/>
    <w:basedOn w:val="a0"/>
    <w:next w:val="a0"/>
    <w:autoRedefine/>
    <w:uiPriority w:val="39"/>
    <w:semiHidden/>
    <w:unhideWhenUsed/>
    <w:rsid w:val="009D0281"/>
    <w:pPr>
      <w:spacing w:after="0"/>
      <w:ind w:left="1440"/>
    </w:pPr>
    <w:rPr>
      <w:sz w:val="20"/>
      <w:szCs w:val="20"/>
    </w:rPr>
  </w:style>
  <w:style w:type="paragraph" w:styleId="TOC8">
    <w:name w:val="toc 8"/>
    <w:basedOn w:val="a0"/>
    <w:next w:val="a0"/>
    <w:autoRedefine/>
    <w:uiPriority w:val="39"/>
    <w:semiHidden/>
    <w:unhideWhenUsed/>
    <w:rsid w:val="009D0281"/>
    <w:pPr>
      <w:spacing w:after="0"/>
      <w:ind w:left="1680"/>
    </w:pPr>
    <w:rPr>
      <w:sz w:val="20"/>
      <w:szCs w:val="20"/>
    </w:rPr>
  </w:style>
  <w:style w:type="paragraph" w:styleId="TOC9">
    <w:name w:val="toc 9"/>
    <w:basedOn w:val="a0"/>
    <w:next w:val="a0"/>
    <w:autoRedefine/>
    <w:uiPriority w:val="39"/>
    <w:semiHidden/>
    <w:unhideWhenUsed/>
    <w:rsid w:val="009D0281"/>
    <w:pPr>
      <w:spacing w:after="0"/>
      <w:ind w:left="1920"/>
    </w:pPr>
    <w:rPr>
      <w:sz w:val="20"/>
      <w:szCs w:val="20"/>
    </w:rPr>
  </w:style>
  <w:style w:type="character" w:styleId="af4">
    <w:name w:val="page number"/>
    <w:basedOn w:val="a1"/>
    <w:uiPriority w:val="99"/>
    <w:semiHidden/>
    <w:unhideWhenUsed/>
    <w:rsid w:val="005C3EF4"/>
  </w:style>
  <w:style w:type="paragraph" w:styleId="af5">
    <w:name w:val="No Spacing"/>
    <w:link w:val="af6"/>
    <w:uiPriority w:val="1"/>
    <w:qFormat/>
    <w:rsid w:val="00EE49C4"/>
    <w:rPr>
      <w:sz w:val="22"/>
      <w:szCs w:val="22"/>
      <w:lang w:eastAsia="zh-CN"/>
    </w:rPr>
  </w:style>
  <w:style w:type="character" w:customStyle="1" w:styleId="af6">
    <w:name w:val="无间隔 字符"/>
    <w:basedOn w:val="a1"/>
    <w:link w:val="af5"/>
    <w:uiPriority w:val="1"/>
    <w:rsid w:val="00EE49C4"/>
    <w:rPr>
      <w:rFonts w:eastAsiaTheme="minorEastAsia"/>
      <w:sz w:val="22"/>
      <w:szCs w:val="22"/>
      <w:lang w:eastAsia="zh-CN"/>
    </w:rPr>
  </w:style>
  <w:style w:type="paragraph" w:styleId="af7">
    <w:name w:val="Title"/>
    <w:basedOn w:val="1"/>
    <w:next w:val="a0"/>
    <w:link w:val="af8"/>
    <w:uiPriority w:val="10"/>
    <w:qFormat/>
    <w:rsid w:val="003E07C5"/>
    <w:pPr>
      <w:numPr>
        <w:numId w:val="0"/>
      </w:numPr>
      <w:pBdr>
        <w:top w:val="none" w:sz="0" w:space="0" w:color="auto"/>
      </w:pBdr>
      <w:spacing w:before="240" w:line="216" w:lineRule="auto"/>
    </w:pPr>
    <w:rPr>
      <w:sz w:val="96"/>
    </w:rPr>
  </w:style>
  <w:style w:type="character" w:customStyle="1" w:styleId="af8">
    <w:name w:val="标题 字符"/>
    <w:basedOn w:val="a1"/>
    <w:link w:val="af7"/>
    <w:uiPriority w:val="10"/>
    <w:rsid w:val="003E07C5"/>
    <w:rPr>
      <w:rFonts w:ascii="Lato Medium" w:hAnsi="Lato Medium"/>
      <w:color w:val="008CFF" w:themeColor="accent3"/>
      <w:sz w:val="96"/>
    </w:rPr>
  </w:style>
  <w:style w:type="character" w:styleId="af9">
    <w:name w:val="FollowedHyperlink"/>
    <w:basedOn w:val="a1"/>
    <w:uiPriority w:val="99"/>
    <w:semiHidden/>
    <w:unhideWhenUsed/>
    <w:rsid w:val="002615DE"/>
    <w:rPr>
      <w:color w:val="AFAFAF" w:themeColor="followedHyperlink"/>
      <w:u w:val="single"/>
    </w:rPr>
  </w:style>
  <w:style w:type="character" w:styleId="afa">
    <w:name w:val="Unresolved Mention"/>
    <w:basedOn w:val="a1"/>
    <w:uiPriority w:val="99"/>
    <w:rsid w:val="00E7314D"/>
    <w:rPr>
      <w:color w:val="808080"/>
      <w:shd w:val="clear" w:color="auto" w:fill="E6E6E6"/>
    </w:rPr>
  </w:style>
  <w:style w:type="paragraph" w:styleId="afb">
    <w:name w:val="Normal (Web)"/>
    <w:basedOn w:val="a0"/>
    <w:uiPriority w:val="99"/>
    <w:semiHidden/>
    <w:unhideWhenUsed/>
    <w:rsid w:val="00DD70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</w:rPr>
  </w:style>
  <w:style w:type="paragraph" w:styleId="afc">
    <w:name w:val="Balloon Text"/>
    <w:basedOn w:val="a0"/>
    <w:link w:val="afd"/>
    <w:uiPriority w:val="99"/>
    <w:semiHidden/>
    <w:unhideWhenUsed/>
    <w:rsid w:val="00C2547A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afd">
    <w:name w:val="批注框文本 字符"/>
    <w:basedOn w:val="a1"/>
    <w:link w:val="afc"/>
    <w:uiPriority w:val="99"/>
    <w:semiHidden/>
    <w:rsid w:val="00C2547A"/>
    <w:rPr>
      <w:rFonts w:ascii="Times New Roman" w:hAnsi="Times New Roman" w:cs="Times New Roman"/>
      <w:color w:val="305868" w:themeColor="text2"/>
      <w:sz w:val="18"/>
      <w:szCs w:val="18"/>
    </w:rPr>
  </w:style>
  <w:style w:type="character" w:styleId="afe">
    <w:name w:val="Strong"/>
    <w:basedOn w:val="a1"/>
    <w:uiPriority w:val="22"/>
    <w:qFormat/>
    <w:rsid w:val="00397FB1"/>
    <w:rPr>
      <w:b/>
      <w:bCs/>
    </w:rPr>
  </w:style>
  <w:style w:type="table" w:customStyle="1" w:styleId="11">
    <w:name w:val="网格型1"/>
    <w:basedOn w:val="a2"/>
    <w:uiPriority w:val="39"/>
    <w:qFormat/>
    <w:rsid w:val="009E0AE0"/>
    <w:rPr>
      <w:rFonts w:ascii="Times New Roman" w:eastAsia="宋体" w:hAnsi="Times New Roman" w:cs="Times New Roman"/>
      <w:sz w:val="20"/>
      <w:szCs w:val="20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4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1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6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0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6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00.png"/><Relationship Id="rId1" Type="http://schemas.openxmlformats.org/officeDocument/2006/relationships/image" Target="media/image27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00.png"/><Relationship Id="rId1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00.png"/><Relationship Id="rId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haojay\Documents\&#33258;&#23450;&#20041;%20Office%20&#27169;&#26495;\macro3.dotm" TargetMode="External"/></Relationships>
</file>

<file path=word/theme/theme1.xml><?xml version="1.0" encoding="utf-8"?>
<a:theme xmlns:a="http://schemas.openxmlformats.org/drawingml/2006/main" name="Office Theme">
  <a:themeElements>
    <a:clrScheme name="Cloudera_2019">
      <a:dk1>
        <a:srgbClr val="305868"/>
      </a:dk1>
      <a:lt1>
        <a:srgbClr val="FFFFFF"/>
      </a:lt1>
      <a:dk2>
        <a:srgbClr val="305868"/>
      </a:dk2>
      <a:lt2>
        <a:srgbClr val="FFFFFF"/>
      </a:lt2>
      <a:accent1>
        <a:srgbClr val="FF8300"/>
      </a:accent1>
      <a:accent2>
        <a:srgbClr val="00A3AF"/>
      </a:accent2>
      <a:accent3>
        <a:srgbClr val="008CFF"/>
      </a:accent3>
      <a:accent4>
        <a:srgbClr val="A4D65D"/>
      </a:accent4>
      <a:accent5>
        <a:srgbClr val="FFD664"/>
      </a:accent5>
      <a:accent6>
        <a:srgbClr val="828282"/>
      </a:accent6>
      <a:hlink>
        <a:srgbClr val="00A6B1"/>
      </a:hlink>
      <a:folHlink>
        <a:srgbClr val="AFAFAF"/>
      </a:folHlink>
    </a:clrScheme>
    <a:fontScheme name="Test">
      <a:majorFont>
        <a:latin typeface="Lato"/>
        <a:ea typeface=""/>
        <a:cs typeface=""/>
      </a:majorFont>
      <a:minorFont>
        <a:latin typeface="Robot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704D87-4D7D-46FC-B3E3-C0E92E91C8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macro3.dotm</Template>
  <TotalTime>766</TotalTime>
  <Pages>15</Pages>
  <Words>412</Words>
  <Characters>2354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Chaojie</dc:creator>
  <cp:keywords/>
  <dc:description/>
  <cp:lastModifiedBy>帅 鹏</cp:lastModifiedBy>
  <cp:revision>84</cp:revision>
  <cp:lastPrinted>2018-07-31T23:47:00Z</cp:lastPrinted>
  <dcterms:created xsi:type="dcterms:W3CDTF">2023-04-03T05:30:00Z</dcterms:created>
  <dcterms:modified xsi:type="dcterms:W3CDTF">2023-04-06T12:48:00Z</dcterms:modified>
</cp:coreProperties>
</file>